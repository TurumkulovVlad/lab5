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DD" w:rsidRPr="004579C8" w:rsidRDefault="001208DB" w:rsidP="001208DB">
      <w:pPr>
        <w:pStyle w:val="06"/>
        <w:rPr>
          <w:lang w:val="uk-UA"/>
        </w:rPr>
      </w:pPr>
      <w:r w:rsidRPr="004579C8">
        <w:rPr>
          <w:lang w:val="uk-UA"/>
        </w:rPr>
        <w:t>Специфікація це:</w:t>
      </w:r>
    </w:p>
    <w:p w:rsidR="008771DD" w:rsidRPr="004579C8" w:rsidRDefault="001208DB" w:rsidP="001208DB">
      <w:pPr>
        <w:pStyle w:val="061"/>
        <w:rPr>
          <w:lang w:val="uk-UA"/>
        </w:rPr>
      </w:pPr>
      <w:r w:rsidRPr="004579C8">
        <w:rPr>
          <w:lang w:val="uk-UA"/>
        </w:rPr>
        <w:t>визначення основних вимог</w:t>
      </w:r>
      <w:r w:rsidR="002072DB" w:rsidRPr="004579C8">
        <w:rPr>
          <w:lang w:val="uk-UA"/>
        </w:rPr>
        <w:t xml:space="preserve"> </w:t>
      </w:r>
    </w:p>
    <w:p w:rsidR="002072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створення ПЗ відповідно до специфікацій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8771DD" w:rsidRPr="004579C8" w:rsidRDefault="001208DB" w:rsidP="002072DB">
      <w:pPr>
        <w:pStyle w:val="06"/>
        <w:rPr>
          <w:lang w:val="uk-UA"/>
        </w:rPr>
      </w:pPr>
      <w:r w:rsidRPr="004579C8">
        <w:rPr>
          <w:lang w:val="uk-UA"/>
        </w:rPr>
        <w:t>Процес розроблення це</w:t>
      </w:r>
      <w:r w:rsidR="008771DD" w:rsidRPr="004579C8">
        <w:rPr>
          <w:lang w:val="uk-UA"/>
        </w:rPr>
        <w:t>: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bCs/>
          <w:lang w:val="uk-UA"/>
        </w:rPr>
        <w:t>визначення основних вимог</w:t>
      </w:r>
    </w:p>
    <w:p w:rsidR="008771DD" w:rsidRPr="004579C8" w:rsidRDefault="001208DB" w:rsidP="001208DB">
      <w:pPr>
        <w:pStyle w:val="061"/>
        <w:rPr>
          <w:lang w:val="uk-UA"/>
        </w:rPr>
      </w:pPr>
      <w:r w:rsidRPr="004579C8">
        <w:rPr>
          <w:lang w:val="uk-UA"/>
        </w:rPr>
        <w:t>створення ПЗ відповідно до специфікацій</w:t>
      </w:r>
      <w:r w:rsidR="0009382E" w:rsidRPr="004579C8">
        <w:rPr>
          <w:lang w:val="uk-UA"/>
        </w:rPr>
        <w:t xml:space="preserve"> </w:t>
      </w:r>
    </w:p>
    <w:p w:rsidR="001208DB" w:rsidRPr="004579C8" w:rsidRDefault="001208DB" w:rsidP="001208DB">
      <w:pPr>
        <w:pStyle w:val="062"/>
        <w:rPr>
          <w:color w:val="008000"/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8771DD" w:rsidRPr="004579C8" w:rsidRDefault="001208DB" w:rsidP="001208DB">
      <w:pPr>
        <w:pStyle w:val="06"/>
        <w:rPr>
          <w:lang w:val="uk-UA"/>
        </w:rPr>
      </w:pPr>
      <w:r w:rsidRPr="004579C8">
        <w:rPr>
          <w:lang w:val="uk-UA"/>
        </w:rPr>
        <w:t>Тестування це</w:t>
      </w:r>
      <w:r w:rsidR="008771DD" w:rsidRPr="004579C8">
        <w:rPr>
          <w:lang w:val="uk-UA"/>
        </w:rPr>
        <w:t>:</w:t>
      </w:r>
    </w:p>
    <w:p w:rsidR="00E65483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визначення основних вимог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створення ПЗ відповідно до специфікацій</w:t>
      </w:r>
    </w:p>
    <w:p w:rsidR="001208DB" w:rsidRPr="004579C8" w:rsidRDefault="001208DB" w:rsidP="001208DB">
      <w:pPr>
        <w:pStyle w:val="061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1208DB" w:rsidRPr="004579C8" w:rsidRDefault="001208DB" w:rsidP="001208DB">
      <w:pPr>
        <w:pStyle w:val="06"/>
        <w:rPr>
          <w:lang w:val="uk-UA"/>
        </w:rPr>
      </w:pPr>
      <w:r w:rsidRPr="004579C8">
        <w:rPr>
          <w:lang w:val="uk-UA"/>
        </w:rPr>
        <w:t>Модернізація це: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визначення основних вимог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створення ПЗ відповідно до специфікацій</w:t>
      </w:r>
    </w:p>
    <w:p w:rsidR="001208DB" w:rsidRPr="004579C8" w:rsidRDefault="001208DB" w:rsidP="001208DB">
      <w:pPr>
        <w:pStyle w:val="062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1208DB" w:rsidRPr="004579C8" w:rsidRDefault="001208DB" w:rsidP="001208DB">
      <w:pPr>
        <w:pStyle w:val="061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9C5898" w:rsidRPr="004579C8" w:rsidRDefault="009C5898" w:rsidP="009C5898">
      <w:pPr>
        <w:pStyle w:val="06"/>
        <w:rPr>
          <w:lang w:val="uk-UA"/>
        </w:rPr>
      </w:pPr>
      <w:r w:rsidRPr="004579C8">
        <w:rPr>
          <w:lang w:val="uk-UA"/>
        </w:rPr>
        <w:t>Процес визначення основних вимог це:</w:t>
      </w:r>
    </w:p>
    <w:p w:rsidR="009C5898" w:rsidRPr="004579C8" w:rsidRDefault="009C5898" w:rsidP="009C5898">
      <w:pPr>
        <w:pStyle w:val="061"/>
        <w:rPr>
          <w:lang w:val="uk-UA"/>
        </w:rPr>
      </w:pPr>
      <w:r w:rsidRPr="004579C8">
        <w:rPr>
          <w:lang w:val="uk-UA"/>
        </w:rPr>
        <w:t>Специфікація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Розроблення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Модернізація</w:t>
      </w:r>
    </w:p>
    <w:p w:rsidR="009C5898" w:rsidRPr="004579C8" w:rsidRDefault="009C5898" w:rsidP="009C5898">
      <w:pPr>
        <w:pStyle w:val="06"/>
        <w:rPr>
          <w:lang w:val="uk-UA"/>
        </w:rPr>
      </w:pPr>
      <w:r w:rsidRPr="004579C8">
        <w:rPr>
          <w:lang w:val="uk-UA"/>
        </w:rPr>
        <w:t>Процес створення ПЗ відповідно до специфікацій: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9C5898" w:rsidRPr="004579C8" w:rsidRDefault="009C5898" w:rsidP="009C5898">
      <w:pPr>
        <w:pStyle w:val="061"/>
        <w:rPr>
          <w:lang w:val="uk-UA"/>
        </w:rPr>
      </w:pPr>
      <w:r w:rsidRPr="004579C8">
        <w:rPr>
          <w:lang w:val="uk-UA"/>
        </w:rPr>
        <w:t>Розроблення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Модернізація</w:t>
      </w:r>
    </w:p>
    <w:p w:rsidR="009C5898" w:rsidRPr="004579C8" w:rsidRDefault="009C5898" w:rsidP="009C5898">
      <w:pPr>
        <w:pStyle w:val="06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 це: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Розроблення</w:t>
      </w:r>
    </w:p>
    <w:p w:rsidR="009C5898" w:rsidRPr="004579C8" w:rsidRDefault="009C5898" w:rsidP="009C5898">
      <w:pPr>
        <w:pStyle w:val="061"/>
        <w:rPr>
          <w:lang w:val="uk-UA"/>
        </w:rPr>
      </w:pPr>
      <w:r w:rsidRPr="004579C8">
        <w:rPr>
          <w:lang w:val="uk-UA"/>
        </w:rPr>
        <w:t>Тестування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Модернізація</w:t>
      </w:r>
    </w:p>
    <w:p w:rsidR="009C5898" w:rsidRPr="004579C8" w:rsidRDefault="009C5898" w:rsidP="009C5898">
      <w:pPr>
        <w:pStyle w:val="06"/>
        <w:rPr>
          <w:lang w:val="uk-UA"/>
        </w:rPr>
      </w:pPr>
      <w:r w:rsidRPr="004579C8">
        <w:rPr>
          <w:lang w:val="uk-UA"/>
        </w:rPr>
        <w:lastRenderedPageBreak/>
        <w:t>Розвиток ПЗ відповідно до змін потреб замовника це: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Розроблення</w:t>
      </w:r>
    </w:p>
    <w:p w:rsidR="009C5898" w:rsidRPr="004579C8" w:rsidRDefault="009C5898" w:rsidP="009C5898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9D4E52" w:rsidRPr="004579C8" w:rsidRDefault="009C5898" w:rsidP="009D4E52">
      <w:pPr>
        <w:pStyle w:val="061"/>
        <w:rPr>
          <w:lang w:val="uk-UA"/>
        </w:rPr>
      </w:pPr>
      <w:r w:rsidRPr="004579C8">
        <w:rPr>
          <w:lang w:val="uk-UA"/>
        </w:rPr>
        <w:t>Модернізація</w:t>
      </w:r>
    </w:p>
    <w:p w:rsidR="009D4E52" w:rsidRPr="004579C8" w:rsidRDefault="009D4E52" w:rsidP="009D4E52">
      <w:pPr>
        <w:pStyle w:val="06"/>
        <w:rPr>
          <w:lang w:val="uk-UA"/>
        </w:rPr>
      </w:pPr>
      <w:r w:rsidRPr="004579C8">
        <w:rPr>
          <w:lang w:val="uk-UA"/>
        </w:rPr>
        <w:t>Вкажіть правильний життєвий цикл програмного забезпечення:</w:t>
      </w:r>
    </w:p>
    <w:p w:rsidR="009D4E52" w:rsidRPr="004579C8" w:rsidRDefault="009D4E52" w:rsidP="009D4E52">
      <w:pPr>
        <w:pStyle w:val="061"/>
        <w:rPr>
          <w:lang w:val="uk-UA"/>
        </w:rPr>
      </w:pPr>
      <w:r w:rsidRPr="004579C8">
        <w:rPr>
          <w:lang w:val="uk-UA"/>
        </w:rPr>
        <w:t>Специфікація</w:t>
      </w:r>
      <w:r w:rsidR="00126263"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lang w:val="uk-UA"/>
        </w:rPr>
        <w:t>Розроблення</w:t>
      </w:r>
      <w:r w:rsidR="00126263"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lang w:val="uk-UA"/>
        </w:rPr>
        <w:t>Тестування</w:t>
      </w:r>
      <w:r w:rsidR="00126263"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lang w:val="uk-UA"/>
        </w:rPr>
        <w:t>Введення в дію</w:t>
      </w:r>
    </w:p>
    <w:p w:rsidR="009D4E52" w:rsidRPr="004579C8" w:rsidRDefault="009D4E52" w:rsidP="009D4E52">
      <w:pPr>
        <w:pStyle w:val="062"/>
        <w:rPr>
          <w:lang w:val="uk-UA"/>
        </w:rPr>
      </w:pPr>
      <w:r w:rsidRPr="004579C8">
        <w:rPr>
          <w:lang w:val="uk-UA"/>
        </w:rPr>
        <w:t>Розроблення</w:t>
      </w:r>
      <w:r w:rsidR="00126263"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rFonts w:cs="Verdana"/>
          <w:lang w:val="uk-UA"/>
        </w:rPr>
        <w:t>Специфікація</w:t>
      </w:r>
      <w:r w:rsidR="00126263" w:rsidRPr="004579C8">
        <w:rPr>
          <w:rFonts w:cs="Verdana"/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rFonts w:cs="Verdana"/>
          <w:lang w:val="uk-UA"/>
        </w:rPr>
        <w:t>Тестування</w:t>
      </w:r>
      <w:r w:rsidR="00126263" w:rsidRPr="004579C8">
        <w:rPr>
          <w:rFonts w:cs="Verdana"/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rFonts w:cs="Verdana"/>
          <w:lang w:val="uk-UA"/>
        </w:rPr>
        <w:t>Введення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дію</w:t>
      </w:r>
    </w:p>
    <w:p w:rsidR="009D4E52" w:rsidRPr="004579C8" w:rsidRDefault="009D4E52" w:rsidP="009D4E52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  <w:r w:rsidR="00126263"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rFonts w:cs="Verdana"/>
          <w:lang w:val="uk-UA"/>
        </w:rPr>
        <w:t>Розроблення</w:t>
      </w:r>
      <w:r w:rsidR="00126263" w:rsidRPr="004579C8">
        <w:rPr>
          <w:rFonts w:cs="Verdana"/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rFonts w:cs="Verdana"/>
          <w:lang w:val="uk-UA"/>
        </w:rPr>
        <w:t>Введення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дію</w:t>
      </w:r>
      <w:r w:rsidR="00126263" w:rsidRPr="004579C8">
        <w:rPr>
          <w:rFonts w:cs="Verdana"/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="00126263" w:rsidRPr="004579C8">
        <w:rPr>
          <w:rFonts w:ascii="Arial" w:hAnsi="Arial" w:cs="Arial"/>
          <w:lang w:val="uk-UA"/>
        </w:rPr>
        <w:t xml:space="preserve"> </w:t>
      </w:r>
      <w:r w:rsidRPr="004579C8">
        <w:rPr>
          <w:rFonts w:cs="Verdana"/>
          <w:lang w:val="uk-UA"/>
        </w:rPr>
        <w:t>Тестування</w:t>
      </w:r>
    </w:p>
    <w:p w:rsidR="009C5898" w:rsidRPr="004579C8" w:rsidRDefault="009D4E52" w:rsidP="009D4E52">
      <w:pPr>
        <w:pStyle w:val="062"/>
        <w:rPr>
          <w:lang w:val="uk-UA"/>
        </w:rPr>
      </w:pPr>
      <w:r w:rsidRPr="004579C8">
        <w:rPr>
          <w:lang w:val="uk-UA"/>
        </w:rPr>
        <w:t>Жодна відповідь невірна</w:t>
      </w:r>
    </w:p>
    <w:p w:rsidR="00126263" w:rsidRPr="004579C8" w:rsidRDefault="00126263" w:rsidP="00126263">
      <w:pPr>
        <w:pStyle w:val="06"/>
        <w:rPr>
          <w:lang w:val="uk-UA"/>
        </w:rPr>
      </w:pPr>
      <w:r w:rsidRPr="004579C8">
        <w:rPr>
          <w:lang w:val="uk-UA"/>
        </w:rPr>
        <w:t>Якщо зусилля, спрямовані на модернізацію ПЗ, перевищують вигоду від його використання, говорять про:</w:t>
      </w:r>
    </w:p>
    <w:p w:rsidR="00126263" w:rsidRPr="004579C8" w:rsidRDefault="00126263" w:rsidP="00126263">
      <w:pPr>
        <w:pStyle w:val="062"/>
        <w:rPr>
          <w:lang w:val="uk-UA"/>
        </w:rPr>
      </w:pPr>
      <w:r w:rsidRPr="004579C8">
        <w:rPr>
          <w:lang w:val="uk-UA"/>
        </w:rPr>
        <w:t>Неефективність ПЗ</w:t>
      </w:r>
    </w:p>
    <w:p w:rsidR="00126263" w:rsidRPr="004579C8" w:rsidRDefault="00126263" w:rsidP="00126263">
      <w:pPr>
        <w:pStyle w:val="061"/>
        <w:rPr>
          <w:lang w:val="uk-UA"/>
        </w:rPr>
      </w:pPr>
      <w:r w:rsidRPr="004579C8">
        <w:rPr>
          <w:lang w:val="uk-UA"/>
        </w:rPr>
        <w:t>Моральне старіння програми</w:t>
      </w:r>
    </w:p>
    <w:p w:rsidR="00126263" w:rsidRPr="004579C8" w:rsidRDefault="00126263" w:rsidP="00126263">
      <w:pPr>
        <w:pStyle w:val="062"/>
        <w:rPr>
          <w:lang w:val="uk-UA"/>
        </w:rPr>
      </w:pPr>
      <w:r w:rsidRPr="004579C8">
        <w:rPr>
          <w:lang w:val="uk-UA"/>
        </w:rPr>
        <w:t>ПЗ не оптимізоване</w:t>
      </w:r>
    </w:p>
    <w:p w:rsidR="009C5898" w:rsidRPr="004579C8" w:rsidRDefault="00126263" w:rsidP="00126263">
      <w:pPr>
        <w:pStyle w:val="062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126263" w:rsidRPr="004579C8" w:rsidRDefault="00126263" w:rsidP="00E251EF">
      <w:pPr>
        <w:pStyle w:val="06"/>
        <w:rPr>
          <w:lang w:val="uk-UA"/>
        </w:rPr>
      </w:pPr>
      <w:r w:rsidRPr="004579C8">
        <w:rPr>
          <w:lang w:val="uk-UA"/>
        </w:rPr>
        <w:t>Життєвий цикл програмного забезпечення це:</w:t>
      </w:r>
    </w:p>
    <w:p w:rsidR="00126263" w:rsidRPr="004579C8" w:rsidRDefault="00126263" w:rsidP="00E251EF">
      <w:pPr>
        <w:pStyle w:val="061"/>
        <w:rPr>
          <w:lang w:val="uk-UA"/>
        </w:rPr>
      </w:pPr>
      <w:r w:rsidRPr="004579C8">
        <w:rPr>
          <w:lang w:val="uk-UA"/>
        </w:rPr>
        <w:t>Період часу, що починається з моменту прийняття рішення про необхідність створення програмного продукту і закінчується в момент його повного вилучення з експлуатації</w:t>
      </w:r>
    </w:p>
    <w:p w:rsidR="00126263" w:rsidRPr="004579C8" w:rsidRDefault="00126263" w:rsidP="00126263">
      <w:pPr>
        <w:pStyle w:val="062"/>
        <w:rPr>
          <w:lang w:val="uk-UA"/>
        </w:rPr>
      </w:pPr>
      <w:r w:rsidRPr="004579C8">
        <w:rPr>
          <w:lang w:val="uk-UA"/>
        </w:rPr>
        <w:t>Сукупність взаємозв'язаних процесів створення та послідовної зміни стану АС</w:t>
      </w:r>
    </w:p>
    <w:p w:rsidR="00126263" w:rsidRPr="004579C8" w:rsidRDefault="00126263" w:rsidP="00126263">
      <w:pPr>
        <w:pStyle w:val="062"/>
        <w:rPr>
          <w:lang w:val="uk-UA"/>
        </w:rPr>
      </w:pPr>
      <w:r w:rsidRPr="004579C8">
        <w:rPr>
          <w:lang w:val="uk-UA"/>
        </w:rPr>
        <w:t>Період часу, що починається з моменту прийняття рішення про необхідність створення програмного продукту</w:t>
      </w:r>
    </w:p>
    <w:p w:rsidR="00126263" w:rsidRPr="004579C8" w:rsidRDefault="00126263" w:rsidP="00E251EF">
      <w:pPr>
        <w:pStyle w:val="062"/>
        <w:rPr>
          <w:lang w:val="uk-UA"/>
        </w:rPr>
      </w:pPr>
      <w:r w:rsidRPr="004579C8">
        <w:rPr>
          <w:lang w:val="uk-UA"/>
        </w:rPr>
        <w:t>Процес побудови і розвитку ПЗ</w:t>
      </w:r>
    </w:p>
    <w:p w:rsidR="00E30050" w:rsidRPr="004579C8" w:rsidRDefault="00E30050" w:rsidP="00E30050">
      <w:pPr>
        <w:pStyle w:val="06"/>
        <w:rPr>
          <w:lang w:val="uk-UA"/>
        </w:rPr>
      </w:pPr>
      <w:r w:rsidRPr="004579C8">
        <w:rPr>
          <w:lang w:val="uk-UA"/>
        </w:rPr>
        <w:t xml:space="preserve">Вкажіть кроки переходу до автоматизації процесу розроблення ПЗ: </w:t>
      </w:r>
    </w:p>
    <w:p w:rsidR="00E30050" w:rsidRPr="004579C8" w:rsidRDefault="00E30050" w:rsidP="00E30050">
      <w:pPr>
        <w:pStyle w:val="062"/>
        <w:rPr>
          <w:lang w:val="uk-UA"/>
        </w:rPr>
      </w:pPr>
      <w:r w:rsidRPr="004579C8">
        <w:rPr>
          <w:lang w:val="uk-UA"/>
        </w:rPr>
        <w:t>Встановлення технологічних маршрутів діяльності розробників ПЗ</w:t>
      </w:r>
    </w:p>
    <w:p w:rsidR="00E30050" w:rsidRPr="004579C8" w:rsidRDefault="00E30050" w:rsidP="00E30050">
      <w:pPr>
        <w:pStyle w:val="062"/>
        <w:rPr>
          <w:lang w:val="uk-UA"/>
        </w:rPr>
      </w:pPr>
      <w:r w:rsidRPr="004579C8">
        <w:rPr>
          <w:lang w:val="uk-UA"/>
        </w:rPr>
        <w:t>Визначення можливості їх автоматизації та виявлення ризиків</w:t>
      </w:r>
    </w:p>
    <w:p w:rsidR="00E30050" w:rsidRPr="004579C8" w:rsidRDefault="00E30050" w:rsidP="00E30050">
      <w:pPr>
        <w:pStyle w:val="062"/>
        <w:rPr>
          <w:lang w:val="uk-UA"/>
        </w:rPr>
      </w:pPr>
      <w:r w:rsidRPr="004579C8">
        <w:rPr>
          <w:lang w:val="uk-UA"/>
        </w:rPr>
        <w:t>Розроблення інструментів для автоматизації</w:t>
      </w:r>
    </w:p>
    <w:p w:rsidR="00E30050" w:rsidRPr="004579C8" w:rsidRDefault="00E30050" w:rsidP="00E30050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0834CD" w:rsidRPr="004579C8" w:rsidRDefault="000834CD" w:rsidP="000834CD">
      <w:pPr>
        <w:pStyle w:val="06"/>
        <w:rPr>
          <w:lang w:val="uk-UA"/>
        </w:rPr>
      </w:pPr>
      <w:r w:rsidRPr="004579C8">
        <w:rPr>
          <w:lang w:val="uk-UA"/>
        </w:rPr>
        <w:t>Коли з'явилися інструменти підтримки розроблення програмного коду та налагодження програм:</w:t>
      </w:r>
    </w:p>
    <w:p w:rsidR="000834CD" w:rsidRPr="004579C8" w:rsidRDefault="000834CD" w:rsidP="000834CD">
      <w:pPr>
        <w:pStyle w:val="062"/>
        <w:rPr>
          <w:lang w:val="uk-UA"/>
        </w:rPr>
      </w:pPr>
      <w:r w:rsidRPr="004579C8">
        <w:rPr>
          <w:lang w:val="uk-UA"/>
        </w:rPr>
        <w:t>50-ті рр. ХХ ст.</w:t>
      </w:r>
    </w:p>
    <w:p w:rsidR="000834CD" w:rsidRPr="004579C8" w:rsidRDefault="000834CD" w:rsidP="000834CD">
      <w:pPr>
        <w:pStyle w:val="061"/>
        <w:rPr>
          <w:lang w:val="uk-UA"/>
        </w:rPr>
      </w:pPr>
      <w:r w:rsidRPr="004579C8">
        <w:rPr>
          <w:lang w:val="uk-UA"/>
        </w:rPr>
        <w:t>60-ті рр. ХХ ст.</w:t>
      </w:r>
    </w:p>
    <w:p w:rsidR="000834CD" w:rsidRPr="004579C8" w:rsidRDefault="000834CD" w:rsidP="000834CD">
      <w:pPr>
        <w:pStyle w:val="062"/>
        <w:rPr>
          <w:lang w:val="uk-UA"/>
        </w:rPr>
      </w:pPr>
      <w:r w:rsidRPr="004579C8">
        <w:rPr>
          <w:lang w:val="uk-UA"/>
        </w:rPr>
        <w:t>70-ті рр. ХХ ст.</w:t>
      </w:r>
    </w:p>
    <w:p w:rsidR="00E15FB2" w:rsidRPr="004579C8" w:rsidRDefault="000834CD" w:rsidP="00E15FB2">
      <w:pPr>
        <w:pStyle w:val="062"/>
        <w:rPr>
          <w:lang w:val="uk-UA"/>
        </w:rPr>
      </w:pPr>
      <w:r w:rsidRPr="004579C8">
        <w:rPr>
          <w:lang w:val="uk-UA"/>
        </w:rPr>
        <w:t>80-ті рр. ХХ ст.</w:t>
      </w:r>
    </w:p>
    <w:p w:rsidR="00E15FB2" w:rsidRPr="004579C8" w:rsidRDefault="00E15FB2" w:rsidP="00E15FB2">
      <w:pPr>
        <w:pStyle w:val="06"/>
        <w:rPr>
          <w:lang w:val="uk-UA"/>
        </w:rPr>
      </w:pPr>
      <w:r w:rsidRPr="004579C8">
        <w:rPr>
          <w:lang w:val="uk-UA"/>
        </w:rPr>
        <w:t>Використання моделі ЖЦ дозволяє:</w:t>
      </w:r>
    </w:p>
    <w:p w:rsidR="00E15FB2" w:rsidRPr="004579C8" w:rsidRDefault="00E15FB2" w:rsidP="00E15FB2">
      <w:pPr>
        <w:pStyle w:val="062"/>
        <w:rPr>
          <w:lang w:val="uk-UA"/>
        </w:rPr>
      </w:pPr>
      <w:r w:rsidRPr="004579C8">
        <w:rPr>
          <w:lang w:val="uk-UA"/>
        </w:rPr>
        <w:t>Визначитися з основними моментами процесу замовлення</w:t>
      </w:r>
    </w:p>
    <w:p w:rsidR="00E15FB2" w:rsidRPr="004579C8" w:rsidRDefault="00E15FB2" w:rsidP="00E15FB2">
      <w:pPr>
        <w:pStyle w:val="062"/>
        <w:rPr>
          <w:lang w:val="uk-UA"/>
        </w:rPr>
      </w:pPr>
      <w:r w:rsidRPr="004579C8">
        <w:rPr>
          <w:lang w:val="uk-UA"/>
        </w:rPr>
        <w:t>Розроблення та супровід ПЗ навіть недосвідченому програмісту</w:t>
      </w:r>
    </w:p>
    <w:p w:rsidR="00E15FB2" w:rsidRPr="004579C8" w:rsidRDefault="00E15FB2" w:rsidP="00E15FB2">
      <w:pPr>
        <w:pStyle w:val="062"/>
        <w:rPr>
          <w:lang w:val="uk-UA"/>
        </w:rPr>
      </w:pPr>
      <w:r w:rsidRPr="004579C8">
        <w:rPr>
          <w:lang w:val="uk-UA"/>
        </w:rPr>
        <w:t>Дозволяє чітко зрозуміти, в який період переходити від версії до версії, якідії з удосконалення виконувати</w:t>
      </w:r>
    </w:p>
    <w:p w:rsidR="00E15FB2" w:rsidRPr="004579C8" w:rsidRDefault="00E15FB2" w:rsidP="00E15FB2">
      <w:pPr>
        <w:pStyle w:val="061"/>
        <w:rPr>
          <w:lang w:val="uk-UA"/>
        </w:rPr>
      </w:pPr>
      <w:r w:rsidRPr="004579C8">
        <w:rPr>
          <w:lang w:val="uk-UA"/>
        </w:rPr>
        <w:lastRenderedPageBreak/>
        <w:t>Всі відповіді вірні</w:t>
      </w:r>
    </w:p>
    <w:p w:rsidR="00E15FB2" w:rsidRPr="004579C8" w:rsidRDefault="00E15FB2" w:rsidP="00E15FB2">
      <w:pPr>
        <w:pStyle w:val="06"/>
        <w:rPr>
          <w:lang w:val="uk-UA"/>
        </w:rPr>
      </w:pPr>
      <w:r w:rsidRPr="004579C8">
        <w:rPr>
          <w:lang w:val="uk-UA"/>
        </w:rPr>
        <w:t>У які роки розвиток методологій програмування привів до формування потреби вивчення життєвого циклу ПЗ</w:t>
      </w:r>
    </w:p>
    <w:p w:rsidR="00E15FB2" w:rsidRPr="004579C8" w:rsidRDefault="00C64000" w:rsidP="00C64000">
      <w:pPr>
        <w:pStyle w:val="061"/>
        <w:rPr>
          <w:lang w:val="uk-UA"/>
        </w:rPr>
      </w:pPr>
      <w:r w:rsidRPr="004579C8">
        <w:rPr>
          <w:lang w:val="uk-UA"/>
        </w:rPr>
        <w:t>70-х рр. XХ ст.</w:t>
      </w:r>
    </w:p>
    <w:p w:rsidR="00C64000" w:rsidRPr="004579C8" w:rsidRDefault="00C64000" w:rsidP="00C64000">
      <w:pPr>
        <w:pStyle w:val="062"/>
        <w:rPr>
          <w:lang w:val="uk-UA"/>
        </w:rPr>
      </w:pPr>
      <w:r w:rsidRPr="004579C8">
        <w:rPr>
          <w:lang w:val="uk-UA"/>
        </w:rPr>
        <w:t>60-х рр. XХ ст.</w:t>
      </w:r>
    </w:p>
    <w:p w:rsidR="00C64000" w:rsidRPr="004579C8" w:rsidRDefault="00C64000" w:rsidP="00C64000">
      <w:pPr>
        <w:pStyle w:val="062"/>
        <w:rPr>
          <w:lang w:val="uk-UA"/>
        </w:rPr>
      </w:pPr>
      <w:r w:rsidRPr="004579C8">
        <w:rPr>
          <w:lang w:val="uk-UA"/>
        </w:rPr>
        <w:t>80-х рр. XХ ст.</w:t>
      </w:r>
    </w:p>
    <w:p w:rsidR="00C64000" w:rsidRPr="004579C8" w:rsidRDefault="00C64000" w:rsidP="00C64000">
      <w:pPr>
        <w:pStyle w:val="062"/>
        <w:rPr>
          <w:lang w:val="uk-UA"/>
        </w:rPr>
      </w:pPr>
      <w:r w:rsidRPr="004579C8">
        <w:rPr>
          <w:lang w:val="uk-UA"/>
        </w:rPr>
        <w:t>50-х рр. XХ ст.</w:t>
      </w:r>
    </w:p>
    <w:p w:rsidR="00C64000" w:rsidRPr="004579C8" w:rsidRDefault="00C64000" w:rsidP="00C64000">
      <w:pPr>
        <w:pStyle w:val="06"/>
        <w:rPr>
          <w:lang w:val="uk-UA"/>
        </w:rPr>
      </w:pPr>
      <w:r w:rsidRPr="004579C8">
        <w:rPr>
          <w:lang w:val="uk-UA"/>
        </w:rPr>
        <w:t>Які базові моделі розвиваються і модифікуються ЖЦ:</w:t>
      </w:r>
    </w:p>
    <w:p w:rsidR="00C64000" w:rsidRPr="004579C8" w:rsidRDefault="00C64000" w:rsidP="00C64000">
      <w:pPr>
        <w:pStyle w:val="062"/>
        <w:rPr>
          <w:lang w:val="uk-UA"/>
        </w:rPr>
      </w:pPr>
      <w:r w:rsidRPr="004579C8">
        <w:rPr>
          <w:lang w:val="uk-UA"/>
        </w:rPr>
        <w:t>каскадна</w:t>
      </w:r>
    </w:p>
    <w:p w:rsidR="00C64000" w:rsidRPr="004579C8" w:rsidRDefault="00C64000" w:rsidP="00C64000">
      <w:pPr>
        <w:pStyle w:val="062"/>
        <w:rPr>
          <w:lang w:val="uk-UA"/>
        </w:rPr>
      </w:pPr>
      <w:r w:rsidRPr="004579C8">
        <w:rPr>
          <w:lang w:val="uk-UA"/>
        </w:rPr>
        <w:t>ітеративна</w:t>
      </w:r>
    </w:p>
    <w:p w:rsidR="00C64000" w:rsidRPr="004579C8" w:rsidRDefault="00C64000" w:rsidP="00C64000">
      <w:pPr>
        <w:pStyle w:val="061"/>
        <w:rPr>
          <w:lang w:val="uk-UA"/>
        </w:rPr>
      </w:pPr>
      <w:r w:rsidRPr="004579C8">
        <w:rPr>
          <w:lang w:val="uk-UA"/>
        </w:rPr>
        <w:t>каскадна та ітеративна</w:t>
      </w:r>
    </w:p>
    <w:p w:rsidR="00C64000" w:rsidRPr="004579C8" w:rsidRDefault="00C64000" w:rsidP="00C64000">
      <w:pPr>
        <w:pStyle w:val="062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16236F" w:rsidRPr="004579C8" w:rsidRDefault="0016236F" w:rsidP="0016236F">
      <w:pPr>
        <w:pStyle w:val="06"/>
        <w:rPr>
          <w:lang w:val="uk-UA"/>
        </w:rPr>
      </w:pPr>
      <w:r w:rsidRPr="004579C8">
        <w:rPr>
          <w:lang w:val="uk-UA"/>
        </w:rPr>
        <w:t>Передбачає послідовне виконання всіх етапів проекту в строго фіксованому порядку це:</w:t>
      </w:r>
    </w:p>
    <w:p w:rsidR="0016236F" w:rsidRPr="004579C8" w:rsidRDefault="0016236F" w:rsidP="0016236F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16236F" w:rsidRPr="004579C8" w:rsidRDefault="0016236F" w:rsidP="0016236F">
      <w:pPr>
        <w:pStyle w:val="061"/>
        <w:rPr>
          <w:lang w:val="uk-UA"/>
        </w:rPr>
      </w:pPr>
      <w:r w:rsidRPr="004579C8">
        <w:rPr>
          <w:lang w:val="uk-UA"/>
        </w:rPr>
        <w:t>Каскадна модель</w:t>
      </w:r>
    </w:p>
    <w:p w:rsidR="0016236F" w:rsidRPr="004579C8" w:rsidRDefault="0016236F" w:rsidP="0016236F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16236F" w:rsidRPr="004579C8" w:rsidRDefault="0016236F" w:rsidP="0016236F">
      <w:pPr>
        <w:pStyle w:val="062"/>
        <w:rPr>
          <w:lang w:val="uk-UA"/>
        </w:rPr>
      </w:pPr>
      <w:r w:rsidRPr="004579C8">
        <w:rPr>
          <w:lang w:val="uk-UA"/>
        </w:rPr>
        <w:t>Ітеративна модель</w:t>
      </w:r>
    </w:p>
    <w:p w:rsidR="00B875B9" w:rsidRPr="004579C8" w:rsidRDefault="00B875B9" w:rsidP="00B875B9">
      <w:pPr>
        <w:pStyle w:val="06"/>
        <w:rPr>
          <w:lang w:val="uk-UA"/>
        </w:rPr>
      </w:pPr>
      <w:r w:rsidRPr="004579C8">
        <w:rPr>
          <w:lang w:val="uk-UA"/>
        </w:rPr>
        <w:t>З чого починається фаза розробки:</w:t>
      </w:r>
    </w:p>
    <w:p w:rsidR="00B875B9" w:rsidRPr="004579C8" w:rsidRDefault="00B875B9" w:rsidP="00B875B9">
      <w:pPr>
        <w:pStyle w:val="061"/>
        <w:rPr>
          <w:lang w:val="uk-UA"/>
        </w:rPr>
      </w:pPr>
      <w:r w:rsidRPr="004579C8">
        <w:rPr>
          <w:lang w:val="uk-UA"/>
        </w:rPr>
        <w:t xml:space="preserve">Ідентифікація потреби в новому додатку 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Передачі продукту розроблення в експлуатацію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Розроблення та супровід ПЗ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Тестування ПЗ</w:t>
      </w:r>
    </w:p>
    <w:p w:rsidR="00B875B9" w:rsidRPr="004579C8" w:rsidRDefault="00B875B9" w:rsidP="00B875B9">
      <w:pPr>
        <w:pStyle w:val="06"/>
        <w:rPr>
          <w:lang w:val="uk-UA"/>
        </w:rPr>
      </w:pPr>
      <w:r w:rsidRPr="004579C8">
        <w:rPr>
          <w:lang w:val="uk-UA"/>
        </w:rPr>
        <w:t>Вкажіть перший етап фази розроблення каскадної моделі:</w:t>
      </w:r>
    </w:p>
    <w:p w:rsidR="00B875B9" w:rsidRPr="004579C8" w:rsidRDefault="00B875B9" w:rsidP="00B875B9">
      <w:pPr>
        <w:pStyle w:val="061"/>
        <w:rPr>
          <w:lang w:val="uk-UA"/>
        </w:rPr>
      </w:pPr>
      <w:r w:rsidRPr="004579C8">
        <w:rPr>
          <w:lang w:val="uk-UA"/>
        </w:rPr>
        <w:t>Специфікація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Проектування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Реалізація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B875B9" w:rsidRPr="004579C8" w:rsidRDefault="00B875B9" w:rsidP="00B875B9">
      <w:pPr>
        <w:pStyle w:val="06"/>
        <w:rPr>
          <w:lang w:val="uk-UA"/>
        </w:rPr>
      </w:pPr>
      <w:r w:rsidRPr="004579C8">
        <w:rPr>
          <w:lang w:val="uk-UA"/>
        </w:rPr>
        <w:t>Вкажіть другий етап фази розроблення каскадної моделі: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B875B9" w:rsidRPr="004579C8" w:rsidRDefault="00B875B9" w:rsidP="00B875B9">
      <w:pPr>
        <w:pStyle w:val="061"/>
        <w:rPr>
          <w:lang w:val="uk-UA"/>
        </w:rPr>
      </w:pPr>
      <w:r w:rsidRPr="004579C8">
        <w:rPr>
          <w:lang w:val="uk-UA"/>
        </w:rPr>
        <w:t>Проектування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Реалізація</w:t>
      </w:r>
    </w:p>
    <w:p w:rsidR="00B875B9" w:rsidRPr="004579C8" w:rsidRDefault="00B875B9" w:rsidP="00B875B9">
      <w:pPr>
        <w:pStyle w:val="062"/>
        <w:rPr>
          <w:lang w:val="uk-UA"/>
        </w:rPr>
      </w:pPr>
      <w:r w:rsidRPr="004579C8">
        <w:rPr>
          <w:lang w:val="uk-UA"/>
        </w:rPr>
        <w:t>Введення в дію</w:t>
      </w:r>
    </w:p>
    <w:p w:rsidR="008A0AE9" w:rsidRPr="004579C8" w:rsidRDefault="008A0AE9" w:rsidP="008A0AE9">
      <w:pPr>
        <w:pStyle w:val="06"/>
        <w:rPr>
          <w:lang w:val="uk-UA"/>
        </w:rPr>
      </w:pPr>
      <w:r w:rsidRPr="004579C8">
        <w:rPr>
          <w:lang w:val="uk-UA"/>
        </w:rPr>
        <w:t>Вкажіть  третій етап фази розроблення каскадної моделі: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Проектування</w:t>
      </w:r>
    </w:p>
    <w:p w:rsidR="008A0AE9" w:rsidRPr="004579C8" w:rsidRDefault="008A0AE9" w:rsidP="008A0AE9">
      <w:pPr>
        <w:pStyle w:val="061"/>
        <w:rPr>
          <w:lang w:val="uk-UA"/>
        </w:rPr>
      </w:pPr>
      <w:r w:rsidRPr="004579C8">
        <w:rPr>
          <w:lang w:val="uk-UA"/>
        </w:rPr>
        <w:t>Реалізація</w:t>
      </w:r>
    </w:p>
    <w:p w:rsidR="00B875B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lastRenderedPageBreak/>
        <w:t>Введення в дію</w:t>
      </w:r>
    </w:p>
    <w:p w:rsidR="008A0AE9" w:rsidRPr="004579C8" w:rsidRDefault="008A0AE9" w:rsidP="008A0AE9">
      <w:pPr>
        <w:pStyle w:val="06"/>
        <w:rPr>
          <w:lang w:val="uk-UA"/>
        </w:rPr>
      </w:pPr>
      <w:r w:rsidRPr="004579C8">
        <w:rPr>
          <w:lang w:val="uk-UA"/>
        </w:rPr>
        <w:t>Вкажіть  четвертий етап фази розроблення каскадної моделі: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Проектування</w:t>
      </w:r>
    </w:p>
    <w:p w:rsidR="008A0AE9" w:rsidRPr="004579C8" w:rsidRDefault="008A0AE9" w:rsidP="008A0AE9">
      <w:pPr>
        <w:pStyle w:val="061"/>
        <w:rPr>
          <w:lang w:val="uk-UA"/>
        </w:rPr>
      </w:pPr>
      <w:r w:rsidRPr="004579C8">
        <w:rPr>
          <w:lang w:val="uk-UA"/>
        </w:rPr>
        <w:t>Тестування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Введення в дію</w:t>
      </w:r>
    </w:p>
    <w:p w:rsidR="008A0AE9" w:rsidRPr="004579C8" w:rsidRDefault="008A0AE9" w:rsidP="008A0AE9">
      <w:pPr>
        <w:pStyle w:val="06"/>
        <w:rPr>
          <w:lang w:val="uk-UA"/>
        </w:rPr>
      </w:pPr>
      <w:r w:rsidRPr="004579C8">
        <w:rPr>
          <w:lang w:val="uk-UA"/>
        </w:rPr>
        <w:t>Вкажіть  п'ятий етап фази розроблення каскадної моделі: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Проектування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C64000" w:rsidRPr="004579C8" w:rsidRDefault="008A0AE9" w:rsidP="008A0AE9">
      <w:pPr>
        <w:pStyle w:val="061"/>
        <w:rPr>
          <w:lang w:val="uk-UA"/>
        </w:rPr>
      </w:pPr>
      <w:r w:rsidRPr="004579C8">
        <w:rPr>
          <w:lang w:val="uk-UA"/>
        </w:rPr>
        <w:t>Введення в дію</w:t>
      </w:r>
    </w:p>
    <w:p w:rsidR="008A0AE9" w:rsidRPr="004579C8" w:rsidRDefault="008A0AE9" w:rsidP="008A0AE9">
      <w:pPr>
        <w:pStyle w:val="06"/>
        <w:rPr>
          <w:lang w:val="uk-UA"/>
        </w:rPr>
      </w:pPr>
      <w:r w:rsidRPr="004579C8">
        <w:rPr>
          <w:lang w:val="uk-UA"/>
        </w:rPr>
        <w:t>Що відноситься до фази супроводу: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Реалізація</w:t>
      </w:r>
    </w:p>
    <w:p w:rsidR="008A0AE9" w:rsidRPr="004579C8" w:rsidRDefault="008A0AE9" w:rsidP="008A0AE9">
      <w:pPr>
        <w:pStyle w:val="061"/>
        <w:rPr>
          <w:lang w:val="uk-UA"/>
        </w:rPr>
      </w:pPr>
      <w:r w:rsidRPr="004579C8">
        <w:rPr>
          <w:lang w:val="uk-UA"/>
        </w:rPr>
        <w:t>Експлуатація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Проектування</w:t>
      </w:r>
    </w:p>
    <w:p w:rsidR="00C64000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8A0AE9" w:rsidRPr="004579C8" w:rsidRDefault="008A0AE9" w:rsidP="008A0AE9">
      <w:pPr>
        <w:pStyle w:val="06"/>
        <w:rPr>
          <w:lang w:val="uk-UA"/>
        </w:rPr>
      </w:pPr>
      <w:r w:rsidRPr="004579C8">
        <w:rPr>
          <w:lang w:val="uk-UA"/>
        </w:rPr>
        <w:t>Що включає в себе фаза "специфікація":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Замовник спільно з розробниками приймають рішення про створення системи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Опис загального контексту задачі, очікуваних функцій системи та її обмежень</w:t>
      </w:r>
    </w:p>
    <w:p w:rsidR="008A0AE9" w:rsidRPr="004579C8" w:rsidRDefault="008A0AE9" w:rsidP="008A0AE9">
      <w:pPr>
        <w:pStyle w:val="062"/>
        <w:rPr>
          <w:lang w:val="uk-UA"/>
        </w:rPr>
      </w:pPr>
      <w:r w:rsidRPr="004579C8">
        <w:rPr>
          <w:lang w:val="uk-UA"/>
        </w:rPr>
        <w:t>Аналіз системи відповідно до вимог</w:t>
      </w:r>
    </w:p>
    <w:p w:rsidR="00864C39" w:rsidRPr="004579C8" w:rsidRDefault="008A0AE9" w:rsidP="00864C39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864C39" w:rsidRPr="004579C8" w:rsidRDefault="00864C39" w:rsidP="00864C39">
      <w:pPr>
        <w:pStyle w:val="06"/>
        <w:rPr>
          <w:lang w:val="uk-UA"/>
        </w:rPr>
      </w:pPr>
      <w:r w:rsidRPr="004579C8">
        <w:rPr>
          <w:lang w:val="uk-UA"/>
        </w:rPr>
        <w:t>Перш ніж розпочати створювати проект за специфікаціями, він повинен відповідати таким чинникам:</w:t>
      </w:r>
    </w:p>
    <w:p w:rsidR="00864C39" w:rsidRPr="004579C8" w:rsidRDefault="00864C39" w:rsidP="00864C39">
      <w:pPr>
        <w:pStyle w:val="062"/>
        <w:rPr>
          <w:lang w:val="uk-UA"/>
        </w:rPr>
      </w:pPr>
      <w:r w:rsidRPr="004579C8">
        <w:rPr>
          <w:lang w:val="uk-UA"/>
        </w:rPr>
        <w:t>Повнота</w:t>
      </w:r>
    </w:p>
    <w:p w:rsidR="00864C39" w:rsidRPr="004579C8" w:rsidRDefault="00864C39" w:rsidP="00864C39">
      <w:pPr>
        <w:pStyle w:val="062"/>
        <w:rPr>
          <w:lang w:val="uk-UA"/>
        </w:rPr>
      </w:pPr>
      <w:r w:rsidRPr="004579C8">
        <w:rPr>
          <w:lang w:val="uk-UA"/>
        </w:rPr>
        <w:t>Сумісність</w:t>
      </w:r>
    </w:p>
    <w:p w:rsidR="00864C39" w:rsidRPr="004579C8" w:rsidRDefault="00864C39" w:rsidP="00864C39">
      <w:pPr>
        <w:pStyle w:val="062"/>
        <w:rPr>
          <w:lang w:val="uk-UA"/>
        </w:rPr>
      </w:pPr>
      <w:r w:rsidRPr="004579C8">
        <w:rPr>
          <w:lang w:val="uk-UA"/>
        </w:rPr>
        <w:t>Однозначність</w:t>
      </w:r>
    </w:p>
    <w:p w:rsidR="002078EB" w:rsidRPr="004579C8" w:rsidRDefault="00864C39" w:rsidP="00864C39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1E53C0" w:rsidRPr="004579C8" w:rsidRDefault="001E53C0" w:rsidP="001E53C0">
      <w:pPr>
        <w:pStyle w:val="06"/>
        <w:rPr>
          <w:lang w:val="uk-UA"/>
        </w:rPr>
      </w:pPr>
      <w:r w:rsidRPr="004579C8">
        <w:rPr>
          <w:lang w:val="uk-UA"/>
        </w:rPr>
        <w:t>Розроблення проектних рішень, що відповідають на питання, як повинна бути реалізована система, щоб вона могла задовольняти визначені вимоги, виконується на етапі:</w:t>
      </w:r>
    </w:p>
    <w:p w:rsidR="001E53C0" w:rsidRPr="004579C8" w:rsidRDefault="001E53C0" w:rsidP="001E53C0">
      <w:pPr>
        <w:pStyle w:val="061"/>
        <w:rPr>
          <w:lang w:val="uk-UA"/>
        </w:rPr>
      </w:pPr>
      <w:r w:rsidRPr="004579C8">
        <w:rPr>
          <w:lang w:val="uk-UA"/>
        </w:rPr>
        <w:t>Проектування</w:t>
      </w:r>
    </w:p>
    <w:p w:rsidR="001E53C0" w:rsidRPr="004579C8" w:rsidRDefault="001E53C0" w:rsidP="001E53C0">
      <w:pPr>
        <w:pStyle w:val="062"/>
        <w:rPr>
          <w:lang w:val="uk-UA"/>
        </w:rPr>
      </w:pPr>
      <w:r w:rsidRPr="004579C8">
        <w:rPr>
          <w:lang w:val="uk-UA"/>
        </w:rPr>
        <w:t>Реалізації</w:t>
      </w:r>
    </w:p>
    <w:p w:rsidR="001E53C0" w:rsidRPr="004579C8" w:rsidRDefault="001E53C0" w:rsidP="001E53C0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A63C5C" w:rsidRPr="004579C8" w:rsidRDefault="001E53C0" w:rsidP="001E53C0">
      <w:pPr>
        <w:pStyle w:val="062"/>
        <w:rPr>
          <w:lang w:val="uk-UA"/>
        </w:rPr>
      </w:pPr>
      <w:r w:rsidRPr="004579C8">
        <w:rPr>
          <w:lang w:val="uk-UA"/>
        </w:rPr>
        <w:t>Експлуатації</w:t>
      </w:r>
    </w:p>
    <w:p w:rsidR="003B24AF" w:rsidRPr="004579C8" w:rsidRDefault="003B24AF" w:rsidP="003B24AF">
      <w:pPr>
        <w:pStyle w:val="06"/>
        <w:rPr>
          <w:lang w:val="uk-UA"/>
        </w:rPr>
      </w:pPr>
      <w:r w:rsidRPr="004579C8">
        <w:rPr>
          <w:lang w:val="uk-UA"/>
        </w:rPr>
        <w:t>Головним завданням етапу проектування є:</w:t>
      </w:r>
    </w:p>
    <w:p w:rsidR="003B24AF" w:rsidRPr="004579C8" w:rsidRDefault="003B24AF" w:rsidP="003B24AF">
      <w:pPr>
        <w:pStyle w:val="061"/>
        <w:rPr>
          <w:lang w:val="uk-UA"/>
        </w:rPr>
      </w:pPr>
      <w:r w:rsidRPr="004579C8">
        <w:rPr>
          <w:lang w:val="uk-UA"/>
        </w:rPr>
        <w:t>Послідовна декомпозиція системи до рівня очевидно реалізованих модулів або процедур</w:t>
      </w:r>
    </w:p>
    <w:p w:rsidR="003B24AF" w:rsidRPr="004579C8" w:rsidRDefault="003B24AF" w:rsidP="003B24AF">
      <w:pPr>
        <w:pStyle w:val="062"/>
        <w:rPr>
          <w:lang w:val="uk-UA"/>
        </w:rPr>
      </w:pPr>
      <w:r w:rsidRPr="004579C8">
        <w:rPr>
          <w:lang w:val="uk-UA"/>
        </w:rPr>
        <w:t>Встановлення технологічних маршрутів діяльності розробників ПЗ</w:t>
      </w:r>
    </w:p>
    <w:p w:rsidR="003B24AF" w:rsidRPr="004579C8" w:rsidRDefault="003B24AF" w:rsidP="003B24AF">
      <w:pPr>
        <w:pStyle w:val="062"/>
        <w:rPr>
          <w:lang w:val="uk-UA"/>
        </w:rPr>
      </w:pPr>
      <w:r w:rsidRPr="004579C8">
        <w:rPr>
          <w:lang w:val="uk-UA"/>
        </w:rPr>
        <w:t>Розроблення інструментів для автоматизації</w:t>
      </w:r>
    </w:p>
    <w:p w:rsidR="00DF12B5" w:rsidRPr="004579C8" w:rsidRDefault="003B24AF" w:rsidP="003B24AF">
      <w:pPr>
        <w:pStyle w:val="062"/>
        <w:rPr>
          <w:lang w:val="uk-UA"/>
        </w:rPr>
      </w:pPr>
      <w:r w:rsidRPr="004579C8">
        <w:rPr>
          <w:lang w:val="uk-UA"/>
        </w:rPr>
        <w:lastRenderedPageBreak/>
        <w:t>Визначення можливості їх автоматизації та виявлення ризиків</w:t>
      </w:r>
    </w:p>
    <w:p w:rsidR="00616738" w:rsidRPr="004579C8" w:rsidRDefault="00616738" w:rsidP="00616738">
      <w:pPr>
        <w:pStyle w:val="06"/>
        <w:rPr>
          <w:lang w:val="uk-UA"/>
        </w:rPr>
      </w:pPr>
      <w:r w:rsidRPr="004579C8">
        <w:rPr>
          <w:lang w:val="uk-UA"/>
        </w:rPr>
        <w:t>Який етап каскадної моделі є найбільш автоматизованим:</w:t>
      </w:r>
    </w:p>
    <w:p w:rsidR="00616738" w:rsidRPr="004579C8" w:rsidRDefault="00616738" w:rsidP="00616738">
      <w:pPr>
        <w:pStyle w:val="062"/>
        <w:rPr>
          <w:lang w:val="uk-UA"/>
        </w:rPr>
      </w:pPr>
      <w:r w:rsidRPr="004579C8">
        <w:rPr>
          <w:lang w:val="uk-UA"/>
        </w:rPr>
        <w:t>Проектування</w:t>
      </w:r>
    </w:p>
    <w:p w:rsidR="00616738" w:rsidRPr="004579C8" w:rsidRDefault="00616738" w:rsidP="00616738">
      <w:pPr>
        <w:pStyle w:val="061"/>
        <w:rPr>
          <w:lang w:val="uk-UA"/>
        </w:rPr>
      </w:pPr>
      <w:r w:rsidRPr="004579C8">
        <w:rPr>
          <w:lang w:val="uk-UA"/>
        </w:rPr>
        <w:t>Реалізація</w:t>
      </w:r>
    </w:p>
    <w:p w:rsidR="00616738" w:rsidRPr="004579C8" w:rsidRDefault="00616738" w:rsidP="00616738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F947F9" w:rsidRPr="004579C8" w:rsidRDefault="00616738" w:rsidP="00F947F9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F947F9" w:rsidRPr="004579C8" w:rsidRDefault="00F947F9" w:rsidP="00F947F9">
      <w:pPr>
        <w:pStyle w:val="06"/>
        <w:rPr>
          <w:lang w:val="uk-UA"/>
        </w:rPr>
      </w:pPr>
      <w:r w:rsidRPr="004579C8">
        <w:rPr>
          <w:lang w:val="uk-UA"/>
        </w:rPr>
        <w:t>Що включає в себе фаза експлуатації та супроводу:</w:t>
      </w:r>
    </w:p>
    <w:p w:rsidR="00F947F9" w:rsidRPr="004579C8" w:rsidRDefault="00F947F9" w:rsidP="00F947F9">
      <w:pPr>
        <w:pStyle w:val="061"/>
        <w:rPr>
          <w:lang w:val="uk-UA"/>
        </w:rPr>
      </w:pPr>
      <w:r w:rsidRPr="004579C8">
        <w:rPr>
          <w:lang w:val="uk-UA"/>
        </w:rPr>
        <w:t>Всю діяльність щодо забезпечення нормального функціонування програмних систем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Послідовну декомпозицію системи до рівня очевидно реалізованих модулів або процедур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Аналіз системи відповідно до вимог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Опис загального контексту задачі</w:t>
      </w:r>
    </w:p>
    <w:p w:rsidR="00F947F9" w:rsidRPr="004579C8" w:rsidRDefault="00F947F9" w:rsidP="00F947F9">
      <w:pPr>
        <w:pStyle w:val="06"/>
        <w:rPr>
          <w:lang w:val="uk-UA"/>
        </w:rPr>
      </w:pPr>
      <w:r w:rsidRPr="004579C8">
        <w:rPr>
          <w:lang w:val="uk-UA"/>
        </w:rPr>
        <w:t>Що відноситься до недоліків каскадної моделі: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Негнучкість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Фаза повинна бути завершена до переходу до наступної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Набір фаз фіксований</w:t>
      </w:r>
    </w:p>
    <w:p w:rsidR="00F947F9" w:rsidRPr="004579C8" w:rsidRDefault="00F947F9" w:rsidP="00F947F9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F947F9" w:rsidRPr="004579C8" w:rsidRDefault="00F947F9" w:rsidP="00F947F9">
      <w:pPr>
        <w:pStyle w:val="06"/>
        <w:rPr>
          <w:lang w:val="uk-UA"/>
        </w:rPr>
      </w:pPr>
      <w:r w:rsidRPr="004579C8">
        <w:rPr>
          <w:lang w:val="uk-UA"/>
        </w:rPr>
        <w:t>Що відноситься до недоліків каскадної моделі: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Набір фаз фіксований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Негнучкість</w:t>
      </w:r>
    </w:p>
    <w:p w:rsidR="00F947F9" w:rsidRPr="004579C8" w:rsidRDefault="00F947F9" w:rsidP="00F947F9">
      <w:pPr>
        <w:pStyle w:val="062"/>
        <w:rPr>
          <w:lang w:val="uk-UA"/>
        </w:rPr>
      </w:pPr>
      <w:r w:rsidRPr="004579C8">
        <w:rPr>
          <w:lang w:val="uk-UA"/>
        </w:rPr>
        <w:t>Важко реагувати на зміни вимог</w:t>
      </w:r>
    </w:p>
    <w:p w:rsidR="00282758" w:rsidRPr="004579C8" w:rsidRDefault="00F947F9" w:rsidP="00282758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282758" w:rsidRPr="004579C8" w:rsidRDefault="00282758" w:rsidP="00282758">
      <w:pPr>
        <w:pStyle w:val="06"/>
        <w:rPr>
          <w:lang w:val="uk-UA"/>
        </w:rPr>
      </w:pPr>
      <w:r w:rsidRPr="004579C8">
        <w:rPr>
          <w:lang w:val="uk-UA"/>
        </w:rPr>
        <w:t>Мета кожної ітерації в розробленні ПЗ:</w:t>
      </w:r>
    </w:p>
    <w:p w:rsidR="00282758" w:rsidRPr="004579C8" w:rsidRDefault="00282758" w:rsidP="00282758">
      <w:pPr>
        <w:pStyle w:val="061"/>
        <w:rPr>
          <w:lang w:val="uk-UA"/>
        </w:rPr>
      </w:pPr>
      <w:r w:rsidRPr="004579C8">
        <w:rPr>
          <w:lang w:val="uk-UA"/>
        </w:rPr>
        <w:t>Отримання працюючої версії програмної системи, що включає функціональність, визначену інтегрованим змістом усіх попередніх і поточної ітерації</w:t>
      </w:r>
    </w:p>
    <w:p w:rsidR="00282758" w:rsidRPr="004579C8" w:rsidRDefault="00282758" w:rsidP="00282758">
      <w:pPr>
        <w:pStyle w:val="062"/>
        <w:rPr>
          <w:lang w:val="uk-UA"/>
        </w:rPr>
      </w:pPr>
      <w:r w:rsidRPr="004579C8">
        <w:rPr>
          <w:lang w:val="uk-UA"/>
        </w:rPr>
        <w:t xml:space="preserve">Опис загального контексту задачі </w:t>
      </w:r>
    </w:p>
    <w:p w:rsidR="00282758" w:rsidRPr="004579C8" w:rsidRDefault="00282758" w:rsidP="00282758">
      <w:pPr>
        <w:pStyle w:val="062"/>
        <w:rPr>
          <w:lang w:val="uk-UA"/>
        </w:rPr>
      </w:pPr>
      <w:r w:rsidRPr="004579C8">
        <w:rPr>
          <w:lang w:val="uk-UA"/>
        </w:rPr>
        <w:t>Аналіз системи відповідно до вимог</w:t>
      </w:r>
    </w:p>
    <w:p w:rsidR="00282758" w:rsidRPr="004579C8" w:rsidRDefault="00282758" w:rsidP="00282758">
      <w:pPr>
        <w:pStyle w:val="062"/>
        <w:rPr>
          <w:lang w:val="uk-UA"/>
        </w:rPr>
      </w:pPr>
      <w:r w:rsidRPr="004579C8">
        <w:rPr>
          <w:lang w:val="uk-UA"/>
        </w:rPr>
        <w:t>Немає правильної відповіді</w:t>
      </w:r>
    </w:p>
    <w:p w:rsidR="00282758" w:rsidRPr="004579C8" w:rsidRDefault="00282758" w:rsidP="00282758">
      <w:pPr>
        <w:pStyle w:val="06"/>
        <w:rPr>
          <w:lang w:val="uk-UA"/>
        </w:rPr>
      </w:pPr>
      <w:r w:rsidRPr="004579C8">
        <w:rPr>
          <w:lang w:val="uk-UA"/>
        </w:rPr>
        <w:t>Що НЕ відноситься до каскадних моделей:</w:t>
      </w:r>
    </w:p>
    <w:p w:rsidR="00282758" w:rsidRPr="004579C8" w:rsidRDefault="00282758" w:rsidP="00F244C0">
      <w:pPr>
        <w:pStyle w:val="062"/>
        <w:rPr>
          <w:lang w:val="uk-UA"/>
        </w:rPr>
      </w:pPr>
      <w:r w:rsidRPr="004579C8">
        <w:rPr>
          <w:lang w:val="uk-UA"/>
        </w:rPr>
        <w:t>фіксований набір стадій</w:t>
      </w:r>
    </w:p>
    <w:p w:rsidR="00282758" w:rsidRPr="004579C8" w:rsidRDefault="00282758" w:rsidP="00F244C0">
      <w:pPr>
        <w:pStyle w:val="062"/>
        <w:rPr>
          <w:lang w:val="uk-UA"/>
        </w:rPr>
      </w:pPr>
      <w:r w:rsidRPr="004579C8">
        <w:rPr>
          <w:lang w:val="uk-UA"/>
        </w:rPr>
        <w:t>кожна стадія закінчується документованим результатом</w:t>
      </w:r>
    </w:p>
    <w:p w:rsidR="00282758" w:rsidRPr="004579C8" w:rsidRDefault="00282758" w:rsidP="00F244C0">
      <w:pPr>
        <w:pStyle w:val="062"/>
        <w:rPr>
          <w:lang w:val="uk-UA"/>
        </w:rPr>
      </w:pPr>
      <w:r w:rsidRPr="004579C8">
        <w:rPr>
          <w:lang w:val="uk-UA"/>
        </w:rPr>
        <w:t>наступна стадія починається лише після закінчення попередньої</w:t>
      </w:r>
    </w:p>
    <w:p w:rsidR="00282758" w:rsidRPr="004579C8" w:rsidRDefault="00282758" w:rsidP="00282758">
      <w:pPr>
        <w:pStyle w:val="061"/>
        <w:rPr>
          <w:lang w:val="uk-UA"/>
        </w:rPr>
      </w:pPr>
      <w:r w:rsidRPr="004579C8">
        <w:rPr>
          <w:lang w:val="uk-UA"/>
        </w:rPr>
        <w:t>стадії повторюються неодноразаво</w:t>
      </w:r>
    </w:p>
    <w:p w:rsidR="00F244C0" w:rsidRPr="004579C8" w:rsidRDefault="00F244C0" w:rsidP="00F244C0">
      <w:pPr>
        <w:pStyle w:val="06"/>
        <w:rPr>
          <w:lang w:val="uk-UA"/>
        </w:rPr>
      </w:pPr>
      <w:r w:rsidRPr="004579C8">
        <w:rPr>
          <w:lang w:val="uk-UA"/>
        </w:rPr>
        <w:t>Що відноситься до ітеративних моделей:</w:t>
      </w:r>
    </w:p>
    <w:p w:rsidR="00F244C0" w:rsidRPr="004579C8" w:rsidRDefault="00F244C0" w:rsidP="00F244C0">
      <w:pPr>
        <w:pStyle w:val="062"/>
        <w:rPr>
          <w:lang w:val="uk-UA"/>
        </w:rPr>
      </w:pPr>
      <w:r w:rsidRPr="004579C8">
        <w:rPr>
          <w:lang w:val="uk-UA"/>
        </w:rPr>
        <w:t>фіксований набір стадій</w:t>
      </w:r>
    </w:p>
    <w:p w:rsidR="00F244C0" w:rsidRPr="004579C8" w:rsidRDefault="00F244C0" w:rsidP="00F244C0">
      <w:pPr>
        <w:pStyle w:val="062"/>
        <w:rPr>
          <w:lang w:val="uk-UA"/>
        </w:rPr>
      </w:pPr>
      <w:r w:rsidRPr="004579C8">
        <w:rPr>
          <w:lang w:val="uk-UA"/>
        </w:rPr>
        <w:t>кожна стадія закінчується документованим результатом</w:t>
      </w:r>
    </w:p>
    <w:p w:rsidR="00F244C0" w:rsidRPr="004579C8" w:rsidRDefault="00F244C0" w:rsidP="00F244C0">
      <w:pPr>
        <w:pStyle w:val="061"/>
        <w:rPr>
          <w:lang w:val="uk-UA"/>
        </w:rPr>
      </w:pPr>
      <w:r w:rsidRPr="004579C8">
        <w:rPr>
          <w:lang w:val="uk-UA"/>
        </w:rPr>
        <w:t>стадії повторюються неодноразаво</w:t>
      </w:r>
    </w:p>
    <w:p w:rsidR="00F244C0" w:rsidRPr="004579C8" w:rsidRDefault="00F244C0" w:rsidP="00F244C0">
      <w:pPr>
        <w:pStyle w:val="062"/>
        <w:rPr>
          <w:lang w:val="uk-UA"/>
        </w:rPr>
      </w:pPr>
      <w:r w:rsidRPr="004579C8">
        <w:rPr>
          <w:lang w:val="uk-UA"/>
        </w:rPr>
        <w:t>наступна стадія починається лише після закінчення попередньої</w:t>
      </w:r>
    </w:p>
    <w:p w:rsidR="00F244C0" w:rsidRPr="004579C8" w:rsidRDefault="00F244C0" w:rsidP="00F244C0">
      <w:pPr>
        <w:pStyle w:val="06"/>
        <w:rPr>
          <w:lang w:val="uk-UA"/>
        </w:rPr>
      </w:pPr>
      <w:r w:rsidRPr="004579C8">
        <w:rPr>
          <w:lang w:val="uk-UA"/>
        </w:rPr>
        <w:lastRenderedPageBreak/>
        <w:t>Що відноситься до недоліків ітеративних моделей:</w:t>
      </w:r>
    </w:p>
    <w:p w:rsidR="00F244C0" w:rsidRPr="004579C8" w:rsidRDefault="00F244C0" w:rsidP="00F244C0">
      <w:pPr>
        <w:pStyle w:val="062"/>
        <w:rPr>
          <w:lang w:val="uk-UA"/>
        </w:rPr>
      </w:pPr>
      <w:r w:rsidRPr="004579C8">
        <w:rPr>
          <w:lang w:val="uk-UA"/>
        </w:rPr>
        <w:t>система часто погано структурована, проект «не прозорий»;</w:t>
      </w:r>
    </w:p>
    <w:p w:rsidR="00F244C0" w:rsidRPr="004579C8" w:rsidRDefault="00F244C0" w:rsidP="00F244C0">
      <w:pPr>
        <w:pStyle w:val="062"/>
        <w:rPr>
          <w:lang w:val="uk-UA"/>
        </w:rPr>
      </w:pPr>
      <w:r w:rsidRPr="004579C8">
        <w:rPr>
          <w:lang w:val="uk-UA"/>
        </w:rPr>
        <w:t>після уточнення вимог відкидається частина раніше виконаної роботи;</w:t>
      </w:r>
    </w:p>
    <w:p w:rsidR="00F244C0" w:rsidRPr="004579C8" w:rsidRDefault="00F244C0" w:rsidP="00F244C0">
      <w:pPr>
        <w:pStyle w:val="062"/>
        <w:rPr>
          <w:lang w:val="uk-UA"/>
        </w:rPr>
      </w:pPr>
      <w:r w:rsidRPr="004579C8">
        <w:rPr>
          <w:lang w:val="uk-UA"/>
        </w:rPr>
        <w:t>потрібні засоби для швидкого розроблення</w:t>
      </w:r>
    </w:p>
    <w:p w:rsidR="00F244C0" w:rsidRPr="004579C8" w:rsidRDefault="00F244C0" w:rsidP="00F244C0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48304E" w:rsidRPr="004579C8" w:rsidRDefault="0048304E" w:rsidP="0048304E">
      <w:pPr>
        <w:pStyle w:val="06"/>
        <w:rPr>
          <w:lang w:val="uk-UA"/>
        </w:rPr>
      </w:pPr>
      <w:r w:rsidRPr="004579C8">
        <w:rPr>
          <w:lang w:val="uk-UA"/>
        </w:rPr>
        <w:t>Concept of Operations це:</w:t>
      </w:r>
    </w:p>
    <w:p w:rsidR="0048304E" w:rsidRPr="004579C8" w:rsidRDefault="0048304E" w:rsidP="0048304E">
      <w:pPr>
        <w:pStyle w:val="061"/>
        <w:rPr>
          <w:lang w:val="uk-UA"/>
        </w:rPr>
      </w:pPr>
      <w:r w:rsidRPr="004579C8">
        <w:rPr>
          <w:lang w:val="uk-UA"/>
        </w:rPr>
        <w:t>концепція використання системи</w:t>
      </w:r>
    </w:p>
    <w:p w:rsidR="0048304E" w:rsidRPr="004579C8" w:rsidRDefault="0048304E" w:rsidP="0048304E">
      <w:pPr>
        <w:pStyle w:val="062"/>
        <w:rPr>
          <w:lang w:val="uk-UA"/>
        </w:rPr>
      </w:pPr>
      <w:r w:rsidRPr="004579C8">
        <w:rPr>
          <w:lang w:val="uk-UA"/>
        </w:rPr>
        <w:t>цілі та зміст життєвого циклу</w:t>
      </w:r>
    </w:p>
    <w:p w:rsidR="0048304E" w:rsidRPr="004579C8" w:rsidRDefault="0048304E" w:rsidP="0048304E">
      <w:pPr>
        <w:pStyle w:val="062"/>
        <w:rPr>
          <w:lang w:val="uk-UA"/>
        </w:rPr>
      </w:pPr>
      <w:r w:rsidRPr="004579C8">
        <w:rPr>
          <w:lang w:val="uk-UA"/>
        </w:rPr>
        <w:t>архітектура життєвого циклу</w:t>
      </w:r>
    </w:p>
    <w:p w:rsidR="0048304E" w:rsidRPr="004579C8" w:rsidRDefault="0048304E" w:rsidP="0048304E">
      <w:pPr>
        <w:pStyle w:val="062"/>
        <w:rPr>
          <w:lang w:val="uk-UA"/>
        </w:rPr>
      </w:pPr>
      <w:r w:rsidRPr="004579C8">
        <w:rPr>
          <w:lang w:val="uk-UA"/>
        </w:rPr>
        <w:t>перша версія ПЗ, що перевіряється у ході дослідницької ксплуатації</w:t>
      </w:r>
    </w:p>
    <w:p w:rsidR="00EB0467" w:rsidRPr="004579C8" w:rsidRDefault="00EB0467" w:rsidP="00EB0467">
      <w:pPr>
        <w:pStyle w:val="06"/>
        <w:rPr>
          <w:lang w:val="uk-UA"/>
        </w:rPr>
      </w:pPr>
      <w:r w:rsidRPr="004579C8">
        <w:rPr>
          <w:lang w:val="uk-UA"/>
        </w:rPr>
        <w:t>Life Cycle Objectives це: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концепція використання системи</w:t>
      </w:r>
    </w:p>
    <w:p w:rsidR="00EB0467" w:rsidRPr="004579C8" w:rsidRDefault="00EB0467" w:rsidP="00EB0467">
      <w:pPr>
        <w:pStyle w:val="061"/>
        <w:rPr>
          <w:lang w:val="uk-UA"/>
        </w:rPr>
      </w:pPr>
      <w:r w:rsidRPr="004579C8">
        <w:rPr>
          <w:lang w:val="uk-UA"/>
        </w:rPr>
        <w:t>цілі та зміст життєвого циклу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архітектура життєвого циклу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перша версія ПЗ, що перевіряється у ході дослідницької ксплуатації</w:t>
      </w:r>
    </w:p>
    <w:p w:rsidR="00EB0467" w:rsidRPr="004579C8" w:rsidRDefault="00EB0467" w:rsidP="00EB0467">
      <w:pPr>
        <w:pStyle w:val="06"/>
        <w:rPr>
          <w:lang w:val="uk-UA"/>
        </w:rPr>
      </w:pPr>
      <w:r w:rsidRPr="004579C8">
        <w:rPr>
          <w:lang w:val="uk-UA"/>
        </w:rPr>
        <w:t>Life Cycle Architecture це: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концепція використання системи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цілі та зміст життєвого циклу</w:t>
      </w:r>
    </w:p>
    <w:p w:rsidR="00EB0467" w:rsidRPr="004579C8" w:rsidRDefault="00EB0467" w:rsidP="00EB0467">
      <w:pPr>
        <w:pStyle w:val="061"/>
        <w:rPr>
          <w:lang w:val="uk-UA"/>
        </w:rPr>
      </w:pPr>
      <w:r w:rsidRPr="004579C8">
        <w:rPr>
          <w:lang w:val="uk-UA"/>
        </w:rPr>
        <w:t>архітектура життєвого циклу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перша версія ПЗ, що перевіряється у ході дослідницької ксплуатації</w:t>
      </w:r>
    </w:p>
    <w:p w:rsidR="00EB0467" w:rsidRPr="004579C8" w:rsidRDefault="0039200C" w:rsidP="0039200C">
      <w:pPr>
        <w:pStyle w:val="06"/>
        <w:rPr>
          <w:lang w:val="uk-UA"/>
        </w:rPr>
      </w:pPr>
      <w:r w:rsidRPr="004579C8">
        <w:rPr>
          <w:lang w:val="uk-UA"/>
        </w:rPr>
        <w:t xml:space="preserve">Initial </w:t>
      </w:r>
      <w:r w:rsidR="00EB0467" w:rsidRPr="004579C8">
        <w:rPr>
          <w:lang w:val="uk-UA"/>
        </w:rPr>
        <w:t>Operational Capability це: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концепція використання системи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цілі та зміст життєвого циклу</w:t>
      </w:r>
    </w:p>
    <w:p w:rsidR="00EB0467" w:rsidRPr="004579C8" w:rsidRDefault="00EB0467" w:rsidP="00EB0467">
      <w:pPr>
        <w:pStyle w:val="062"/>
        <w:rPr>
          <w:lang w:val="uk-UA"/>
        </w:rPr>
      </w:pPr>
      <w:r w:rsidRPr="004579C8">
        <w:rPr>
          <w:lang w:val="uk-UA"/>
        </w:rPr>
        <w:t>архітектура життєвого циклу</w:t>
      </w:r>
    </w:p>
    <w:p w:rsidR="00EB0467" w:rsidRPr="004579C8" w:rsidRDefault="00EB0467" w:rsidP="00EB0467">
      <w:pPr>
        <w:pStyle w:val="061"/>
        <w:rPr>
          <w:lang w:val="uk-UA"/>
        </w:rPr>
      </w:pPr>
      <w:r w:rsidRPr="004579C8">
        <w:rPr>
          <w:lang w:val="uk-UA"/>
        </w:rPr>
        <w:t>перша версія ПЗ, що перевіряється у ході дослідницької ксплуатації</w:t>
      </w:r>
    </w:p>
    <w:p w:rsidR="00E22639" w:rsidRPr="004579C8" w:rsidRDefault="00E22639" w:rsidP="00E22639">
      <w:pPr>
        <w:pStyle w:val="06"/>
        <w:rPr>
          <w:lang w:val="uk-UA"/>
        </w:rPr>
      </w:pPr>
      <w:r w:rsidRPr="004579C8">
        <w:rPr>
          <w:lang w:val="uk-UA"/>
        </w:rPr>
        <w:t>Final Operational Capability це:</w:t>
      </w:r>
    </w:p>
    <w:p w:rsidR="00E22639" w:rsidRPr="004579C8" w:rsidRDefault="00E22639" w:rsidP="00E22639">
      <w:pPr>
        <w:pStyle w:val="062"/>
        <w:rPr>
          <w:lang w:val="uk-UA"/>
        </w:rPr>
      </w:pPr>
      <w:r w:rsidRPr="004579C8">
        <w:rPr>
          <w:lang w:val="uk-UA"/>
        </w:rPr>
        <w:t>концепція використання системи</w:t>
      </w:r>
    </w:p>
    <w:p w:rsidR="00E22639" w:rsidRPr="004579C8" w:rsidRDefault="00E22639" w:rsidP="00E22639">
      <w:pPr>
        <w:pStyle w:val="062"/>
        <w:rPr>
          <w:lang w:val="uk-UA"/>
        </w:rPr>
      </w:pPr>
      <w:r w:rsidRPr="004579C8">
        <w:rPr>
          <w:lang w:val="uk-UA"/>
        </w:rPr>
        <w:t>цілі та зміст життєвого циклу</w:t>
      </w:r>
    </w:p>
    <w:p w:rsidR="00E22639" w:rsidRPr="004579C8" w:rsidRDefault="00E22639" w:rsidP="00E22639">
      <w:pPr>
        <w:pStyle w:val="061"/>
        <w:rPr>
          <w:lang w:val="uk-UA"/>
        </w:rPr>
      </w:pPr>
      <w:r w:rsidRPr="004579C8">
        <w:rPr>
          <w:lang w:val="uk-UA"/>
        </w:rPr>
        <w:t>готове ПЗ, що експлуатується в реальних умовах</w:t>
      </w:r>
    </w:p>
    <w:p w:rsidR="00E22639" w:rsidRPr="004579C8" w:rsidRDefault="00E22639" w:rsidP="00E22639">
      <w:pPr>
        <w:pStyle w:val="062"/>
        <w:rPr>
          <w:lang w:val="uk-UA"/>
        </w:rPr>
      </w:pPr>
      <w:r w:rsidRPr="004579C8">
        <w:rPr>
          <w:lang w:val="uk-UA"/>
        </w:rPr>
        <w:t>перша версія ПЗ, що перевіряється у ході дослідницької ксплуатації</w:t>
      </w:r>
    </w:p>
    <w:p w:rsidR="008A7148" w:rsidRPr="004579C8" w:rsidRDefault="008A7148" w:rsidP="008A7148">
      <w:pPr>
        <w:pStyle w:val="06"/>
        <w:rPr>
          <w:lang w:val="uk-UA"/>
        </w:rPr>
      </w:pPr>
      <w:r w:rsidRPr="004579C8">
        <w:rPr>
          <w:lang w:val="uk-UA"/>
        </w:rPr>
        <w:t>Хто вперше сформулював поняття спіральної моделі:</w:t>
      </w:r>
    </w:p>
    <w:p w:rsidR="008A7148" w:rsidRPr="004579C8" w:rsidRDefault="008A7148" w:rsidP="008A7148">
      <w:pPr>
        <w:pStyle w:val="061"/>
        <w:rPr>
          <w:lang w:val="uk-UA"/>
        </w:rPr>
      </w:pPr>
      <w:r w:rsidRPr="004579C8">
        <w:rPr>
          <w:lang w:val="uk-UA"/>
        </w:rPr>
        <w:t>Баррі Боем</w:t>
      </w:r>
    </w:p>
    <w:p w:rsidR="008A7148" w:rsidRPr="004579C8" w:rsidRDefault="008A7148" w:rsidP="008A7148">
      <w:pPr>
        <w:pStyle w:val="062"/>
        <w:rPr>
          <w:lang w:val="uk-UA"/>
        </w:rPr>
      </w:pPr>
      <w:r w:rsidRPr="004579C8">
        <w:rPr>
          <w:lang w:val="uk-UA"/>
        </w:rPr>
        <w:t>Пітер Чен</w:t>
      </w:r>
    </w:p>
    <w:p w:rsidR="008A7148" w:rsidRPr="004579C8" w:rsidRDefault="008A7148" w:rsidP="008A7148">
      <w:pPr>
        <w:pStyle w:val="062"/>
        <w:rPr>
          <w:lang w:val="uk-UA"/>
        </w:rPr>
      </w:pPr>
      <w:r w:rsidRPr="004579C8">
        <w:rPr>
          <w:lang w:val="uk-UA"/>
        </w:rPr>
        <w:t>Кент Бек</w:t>
      </w:r>
    </w:p>
    <w:p w:rsidR="008A7148" w:rsidRPr="004579C8" w:rsidRDefault="008A7148" w:rsidP="008A7148">
      <w:pPr>
        <w:pStyle w:val="062"/>
        <w:rPr>
          <w:lang w:val="uk-UA"/>
        </w:rPr>
      </w:pPr>
      <w:r w:rsidRPr="004579C8">
        <w:rPr>
          <w:lang w:val="uk-UA"/>
        </w:rPr>
        <w:t>Тоні Гоар</w:t>
      </w:r>
    </w:p>
    <w:p w:rsidR="008A7148" w:rsidRPr="004579C8" w:rsidRDefault="008A7148" w:rsidP="008A7148">
      <w:pPr>
        <w:pStyle w:val="06"/>
        <w:rPr>
          <w:lang w:val="uk-UA"/>
        </w:rPr>
      </w:pPr>
      <w:r w:rsidRPr="004579C8">
        <w:rPr>
          <w:lang w:val="uk-UA"/>
        </w:rPr>
        <w:t>Коли було вперше сформовано поняття спіральної моделі:</w:t>
      </w:r>
    </w:p>
    <w:p w:rsidR="008A7148" w:rsidRPr="004579C8" w:rsidRDefault="008A7148" w:rsidP="008A7148">
      <w:pPr>
        <w:pStyle w:val="062"/>
        <w:rPr>
          <w:lang w:val="uk-UA"/>
        </w:rPr>
      </w:pPr>
      <w:r w:rsidRPr="004579C8">
        <w:rPr>
          <w:lang w:val="uk-UA"/>
        </w:rPr>
        <w:t>1988</w:t>
      </w:r>
    </w:p>
    <w:p w:rsidR="008A7148" w:rsidRPr="004579C8" w:rsidRDefault="008A7148" w:rsidP="008A7148">
      <w:pPr>
        <w:pStyle w:val="061"/>
        <w:rPr>
          <w:lang w:val="uk-UA"/>
        </w:rPr>
      </w:pPr>
      <w:r w:rsidRPr="004579C8">
        <w:rPr>
          <w:lang w:val="uk-UA"/>
        </w:rPr>
        <w:lastRenderedPageBreak/>
        <w:t>1986</w:t>
      </w:r>
    </w:p>
    <w:p w:rsidR="008A7148" w:rsidRPr="004579C8" w:rsidRDefault="008A7148" w:rsidP="008A7148">
      <w:pPr>
        <w:pStyle w:val="062"/>
        <w:rPr>
          <w:lang w:val="uk-UA"/>
        </w:rPr>
      </w:pPr>
      <w:r w:rsidRPr="004579C8">
        <w:rPr>
          <w:lang w:val="uk-UA"/>
        </w:rPr>
        <w:t>1976</w:t>
      </w:r>
    </w:p>
    <w:p w:rsidR="008A7148" w:rsidRPr="004579C8" w:rsidRDefault="008A7148" w:rsidP="008A7148">
      <w:pPr>
        <w:pStyle w:val="062"/>
        <w:rPr>
          <w:lang w:val="uk-UA"/>
        </w:rPr>
      </w:pPr>
      <w:r w:rsidRPr="004579C8">
        <w:rPr>
          <w:lang w:val="uk-UA"/>
        </w:rPr>
        <w:t>1966</w:t>
      </w:r>
    </w:p>
    <w:p w:rsidR="00D34CDB" w:rsidRPr="004579C8" w:rsidRDefault="00D34CDB" w:rsidP="00D34CDB">
      <w:pPr>
        <w:pStyle w:val="06"/>
        <w:rPr>
          <w:lang w:val="uk-UA"/>
        </w:rPr>
      </w:pPr>
      <w:r w:rsidRPr="004579C8">
        <w:rPr>
          <w:lang w:val="uk-UA"/>
        </w:rPr>
        <w:t>Мета спіпальної моделі:</w:t>
      </w:r>
    </w:p>
    <w:p w:rsidR="00D34CDB" w:rsidRPr="004579C8" w:rsidRDefault="00D34CDB" w:rsidP="00D34CDB">
      <w:pPr>
        <w:pStyle w:val="061"/>
        <w:rPr>
          <w:lang w:val="uk-UA"/>
        </w:rPr>
      </w:pPr>
      <w:r w:rsidRPr="004579C8">
        <w:rPr>
          <w:lang w:val="uk-UA"/>
        </w:rPr>
        <w:t>По закінченні кожної ітерації заново здійснити оцінку ризиків продовження робіт</w:t>
      </w:r>
    </w:p>
    <w:p w:rsidR="00D34CDB" w:rsidRPr="004579C8" w:rsidRDefault="00D34CDB" w:rsidP="00D34CDB">
      <w:pPr>
        <w:pStyle w:val="062"/>
        <w:rPr>
          <w:lang w:val="uk-UA"/>
        </w:rPr>
      </w:pPr>
      <w:r w:rsidRPr="004579C8">
        <w:rPr>
          <w:lang w:val="uk-UA"/>
        </w:rPr>
        <w:t>Отримання працюючої версії програмної системи, що включає функціональність, визначену інтегрованим змістом усіх попередніх і поточної ітерації</w:t>
      </w:r>
    </w:p>
    <w:p w:rsidR="00D34CDB" w:rsidRPr="004579C8" w:rsidRDefault="00D34CDB" w:rsidP="00D34CDB">
      <w:pPr>
        <w:pStyle w:val="062"/>
        <w:rPr>
          <w:lang w:val="uk-UA"/>
        </w:rPr>
      </w:pPr>
      <w:r w:rsidRPr="004579C8">
        <w:rPr>
          <w:lang w:val="uk-UA"/>
        </w:rPr>
        <w:t>Розроблення інструментів для автоматизації</w:t>
      </w:r>
    </w:p>
    <w:p w:rsidR="00D34CDB" w:rsidRPr="004579C8" w:rsidRDefault="00D34CDB" w:rsidP="00D34CDB">
      <w:pPr>
        <w:pStyle w:val="062"/>
        <w:rPr>
          <w:lang w:val="uk-UA"/>
        </w:rPr>
      </w:pPr>
      <w:r w:rsidRPr="004579C8">
        <w:rPr>
          <w:lang w:val="uk-UA"/>
        </w:rPr>
        <w:t>Встановлення технологічних маршрутів діяльності розробників ПЗ</w:t>
      </w:r>
    </w:p>
    <w:p w:rsidR="00D52E87" w:rsidRPr="004579C8" w:rsidRDefault="00D52E87" w:rsidP="00D52E87">
      <w:pPr>
        <w:pStyle w:val="06"/>
        <w:rPr>
          <w:lang w:val="uk-UA"/>
        </w:rPr>
      </w:pPr>
      <w:r w:rsidRPr="004579C8">
        <w:rPr>
          <w:lang w:val="uk-UA"/>
        </w:rPr>
        <w:t>Концепція використання системи це:</w:t>
      </w:r>
    </w:p>
    <w:p w:rsidR="00D52E87" w:rsidRPr="004579C8" w:rsidRDefault="00D52E87" w:rsidP="00D52E87">
      <w:pPr>
        <w:pStyle w:val="061"/>
        <w:rPr>
          <w:lang w:val="uk-UA"/>
        </w:rPr>
      </w:pPr>
      <w:r w:rsidRPr="004579C8">
        <w:rPr>
          <w:lang w:val="uk-UA"/>
        </w:rPr>
        <w:t>Concept of Operations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Objectives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Architecture</w:t>
      </w:r>
    </w:p>
    <w:p w:rsidR="00D34CDB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Initial Operational Capability</w:t>
      </w:r>
    </w:p>
    <w:p w:rsidR="00D52E87" w:rsidRPr="004579C8" w:rsidRDefault="00D52E87" w:rsidP="00D52E87">
      <w:pPr>
        <w:pStyle w:val="06"/>
        <w:rPr>
          <w:lang w:val="uk-UA"/>
        </w:rPr>
      </w:pPr>
      <w:r w:rsidRPr="004579C8">
        <w:rPr>
          <w:lang w:val="uk-UA"/>
        </w:rPr>
        <w:t>Цілі та зміст життєвого циклу це: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Concept of Operations</w:t>
      </w:r>
    </w:p>
    <w:p w:rsidR="00D52E87" w:rsidRPr="004579C8" w:rsidRDefault="00D52E87" w:rsidP="00D52E87">
      <w:pPr>
        <w:pStyle w:val="061"/>
        <w:rPr>
          <w:lang w:val="uk-UA"/>
        </w:rPr>
      </w:pPr>
      <w:r w:rsidRPr="004579C8">
        <w:rPr>
          <w:lang w:val="uk-UA"/>
        </w:rPr>
        <w:t>Life Cycle Objectives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Architecture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Initial Operational Capability</w:t>
      </w:r>
    </w:p>
    <w:p w:rsidR="00D52E87" w:rsidRPr="004579C8" w:rsidRDefault="00D52E87" w:rsidP="00D52E87">
      <w:pPr>
        <w:pStyle w:val="06"/>
        <w:rPr>
          <w:lang w:val="uk-UA"/>
        </w:rPr>
      </w:pPr>
      <w:r w:rsidRPr="004579C8">
        <w:rPr>
          <w:lang w:val="uk-UA"/>
        </w:rPr>
        <w:t>Архітектура життєвого циклу це: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Concept of Operations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Objectives</w:t>
      </w:r>
    </w:p>
    <w:p w:rsidR="00D52E87" w:rsidRPr="004579C8" w:rsidRDefault="00D52E87" w:rsidP="00D52E87">
      <w:pPr>
        <w:pStyle w:val="061"/>
        <w:rPr>
          <w:lang w:val="uk-UA"/>
        </w:rPr>
      </w:pPr>
      <w:r w:rsidRPr="004579C8">
        <w:rPr>
          <w:lang w:val="uk-UA"/>
        </w:rPr>
        <w:t>Life Cycle Architecture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Initial Operational Capability</w:t>
      </w:r>
    </w:p>
    <w:p w:rsidR="00D52E87" w:rsidRPr="004579C8" w:rsidRDefault="00D52E87" w:rsidP="00D52E87">
      <w:pPr>
        <w:pStyle w:val="06"/>
        <w:rPr>
          <w:lang w:val="uk-UA"/>
        </w:rPr>
      </w:pPr>
      <w:r w:rsidRPr="004579C8">
        <w:rPr>
          <w:lang w:val="uk-UA"/>
        </w:rPr>
        <w:t>Перша версія ПЗ, що перевіряється у ході дослідницької експлуатації це: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 xml:space="preserve">Final Operational Capability 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Objectives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Architecture</w:t>
      </w:r>
    </w:p>
    <w:p w:rsidR="00D52E87" w:rsidRPr="004579C8" w:rsidRDefault="00D52E87" w:rsidP="00D52E87">
      <w:pPr>
        <w:pStyle w:val="061"/>
        <w:rPr>
          <w:lang w:val="uk-UA"/>
        </w:rPr>
      </w:pPr>
      <w:r w:rsidRPr="004579C8">
        <w:rPr>
          <w:lang w:val="uk-UA"/>
        </w:rPr>
        <w:t>Initial Operational Capability</w:t>
      </w:r>
    </w:p>
    <w:p w:rsidR="00D52E87" w:rsidRPr="004579C8" w:rsidRDefault="00D52E87" w:rsidP="00D52E87">
      <w:pPr>
        <w:pStyle w:val="06"/>
        <w:rPr>
          <w:lang w:val="uk-UA"/>
        </w:rPr>
      </w:pPr>
      <w:r w:rsidRPr="004579C8">
        <w:rPr>
          <w:lang w:val="uk-UA"/>
        </w:rPr>
        <w:t>Готове ПЗ, що експлуатується в реальних умовах це:</w:t>
      </w:r>
    </w:p>
    <w:p w:rsidR="00D52E87" w:rsidRPr="004579C8" w:rsidRDefault="00D52E87" w:rsidP="00D52E87">
      <w:pPr>
        <w:pStyle w:val="061"/>
        <w:rPr>
          <w:lang w:val="uk-UA"/>
        </w:rPr>
      </w:pPr>
      <w:r w:rsidRPr="004579C8">
        <w:rPr>
          <w:lang w:val="uk-UA"/>
        </w:rPr>
        <w:t xml:space="preserve">Final Operational Capability 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Objectives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Life Cycle Architecture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Initial Operational Capability</w:t>
      </w:r>
    </w:p>
    <w:p w:rsidR="00D52E87" w:rsidRPr="004579C8" w:rsidRDefault="00D52E87" w:rsidP="00D52E87">
      <w:pPr>
        <w:pStyle w:val="06"/>
        <w:rPr>
          <w:lang w:val="uk-UA"/>
        </w:rPr>
      </w:pPr>
      <w:r w:rsidRPr="004579C8">
        <w:rPr>
          <w:lang w:val="uk-UA"/>
        </w:rPr>
        <w:t>Що належить до переваг спіральних моделей:</w:t>
      </w:r>
    </w:p>
    <w:p w:rsidR="00D52E87" w:rsidRPr="004579C8" w:rsidRDefault="00D52E87" w:rsidP="00D52E87">
      <w:pPr>
        <w:pStyle w:val="061"/>
        <w:rPr>
          <w:lang w:val="uk-UA"/>
        </w:rPr>
      </w:pPr>
      <w:r w:rsidRPr="004579C8">
        <w:rPr>
          <w:lang w:val="uk-UA"/>
        </w:rPr>
        <w:t>Ранній аналіз можливостей повторного використання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Фіксований набір стадій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lastRenderedPageBreak/>
        <w:t>Стадія закінчується документованим результатом</w:t>
      </w:r>
    </w:p>
    <w:p w:rsidR="00D52E87" w:rsidRPr="004579C8" w:rsidRDefault="00D52E87" w:rsidP="00D52E87">
      <w:pPr>
        <w:pStyle w:val="062"/>
        <w:rPr>
          <w:lang w:val="uk-UA"/>
        </w:rPr>
      </w:pPr>
      <w:r w:rsidRPr="004579C8">
        <w:rPr>
          <w:lang w:val="uk-UA"/>
        </w:rPr>
        <w:t>Стадії повторюються неодноразаво</w:t>
      </w:r>
    </w:p>
    <w:p w:rsidR="00A84DDF" w:rsidRPr="004579C8" w:rsidRDefault="00A84DDF" w:rsidP="00A84DDF">
      <w:pPr>
        <w:pStyle w:val="06"/>
        <w:rPr>
          <w:lang w:val="uk-UA"/>
        </w:rPr>
      </w:pPr>
      <w:r w:rsidRPr="004579C8">
        <w:rPr>
          <w:lang w:val="uk-UA"/>
        </w:rPr>
        <w:t>Що належить до переваг спіральних моделей:</w:t>
      </w:r>
    </w:p>
    <w:p w:rsidR="00A84DDF" w:rsidRPr="004579C8" w:rsidRDefault="00A84DDF" w:rsidP="00A84DDF">
      <w:pPr>
        <w:pStyle w:val="061"/>
        <w:rPr>
          <w:lang w:val="uk-UA"/>
        </w:rPr>
      </w:pPr>
      <w:r w:rsidRPr="004579C8">
        <w:rPr>
          <w:lang w:val="uk-UA"/>
        </w:rPr>
        <w:t>Наявні механізми досягнення параметрів якості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>Фіксований набір стадій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>Гнучкість</w:t>
      </w:r>
    </w:p>
    <w:p w:rsidR="00D52E87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>Ефективність  роботи ПЗ</w:t>
      </w:r>
    </w:p>
    <w:p w:rsidR="00A84DDF" w:rsidRPr="004579C8" w:rsidRDefault="00A84DDF" w:rsidP="00A84DDF">
      <w:pPr>
        <w:pStyle w:val="06"/>
        <w:rPr>
          <w:lang w:val="uk-UA"/>
        </w:rPr>
      </w:pPr>
      <w:r w:rsidRPr="004579C8">
        <w:rPr>
          <w:lang w:val="uk-UA"/>
        </w:rPr>
        <w:t>Що належить до переваг спіральних моделей: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 xml:space="preserve">Ранній аналіз можливостей повторного використання 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 xml:space="preserve">Наявні механізми досягнення параметрів якості 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>Модель дозволяє контролювати джерела проектних робіт і відповідних витрат</w:t>
      </w:r>
    </w:p>
    <w:p w:rsidR="00A84DDF" w:rsidRPr="004579C8" w:rsidRDefault="00A84DDF" w:rsidP="00A84DDF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A84DDF" w:rsidRPr="004579C8" w:rsidRDefault="00A84DDF" w:rsidP="00A84DDF">
      <w:pPr>
        <w:pStyle w:val="06"/>
        <w:rPr>
          <w:lang w:val="uk-UA"/>
        </w:rPr>
      </w:pPr>
      <w:r w:rsidRPr="004579C8">
        <w:rPr>
          <w:lang w:val="uk-UA"/>
        </w:rPr>
        <w:t>Коли з'явилася технологія CASE:</w:t>
      </w:r>
    </w:p>
    <w:p w:rsidR="00A84DDF" w:rsidRPr="004579C8" w:rsidRDefault="00A84DDF" w:rsidP="00A84DDF">
      <w:pPr>
        <w:pStyle w:val="061"/>
        <w:rPr>
          <w:lang w:val="uk-UA"/>
        </w:rPr>
      </w:pPr>
      <w:r w:rsidRPr="004579C8">
        <w:rPr>
          <w:lang w:val="uk-UA"/>
        </w:rPr>
        <w:t>Початок 90-х рр. ХХ ст.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>Кінець 80-х рр. ХХ ст.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>Початок 80-х рр. ХХ ст.</w:t>
      </w:r>
    </w:p>
    <w:p w:rsidR="00A84DDF" w:rsidRPr="004579C8" w:rsidRDefault="00A84DDF" w:rsidP="00A84DDF">
      <w:pPr>
        <w:pStyle w:val="062"/>
        <w:rPr>
          <w:lang w:val="uk-UA"/>
        </w:rPr>
      </w:pPr>
      <w:r w:rsidRPr="004579C8">
        <w:rPr>
          <w:lang w:val="uk-UA"/>
        </w:rPr>
        <w:t>Кінець 90-х рр. ХХ ст.</w:t>
      </w:r>
    </w:p>
    <w:p w:rsidR="009E4196" w:rsidRPr="004579C8" w:rsidRDefault="009E4196" w:rsidP="009E4196">
      <w:pPr>
        <w:pStyle w:val="06"/>
        <w:rPr>
          <w:lang w:val="uk-UA"/>
        </w:rPr>
      </w:pPr>
      <w:r w:rsidRPr="004579C8">
        <w:rPr>
          <w:lang w:val="uk-UA"/>
        </w:rPr>
        <w:t>CASE-технологія це:</w:t>
      </w:r>
    </w:p>
    <w:p w:rsidR="009E4196" w:rsidRPr="004579C8" w:rsidRDefault="009E4196" w:rsidP="009E4196">
      <w:pPr>
        <w:pStyle w:val="061"/>
        <w:rPr>
          <w:lang w:val="uk-UA"/>
        </w:rPr>
      </w:pPr>
      <w:r w:rsidRPr="004579C8">
        <w:rPr>
          <w:lang w:val="uk-UA"/>
        </w:rPr>
        <w:t>Сукупність інструментів та методів Програмної інженерії проектування ПЗ для забезпечення високої якості, мінімальної кількості помилок та спрощення проектування</w:t>
      </w:r>
    </w:p>
    <w:p w:rsidR="009E4196" w:rsidRPr="004579C8" w:rsidRDefault="009E4196" w:rsidP="009E4196">
      <w:pPr>
        <w:pStyle w:val="062"/>
        <w:rPr>
          <w:lang w:val="uk-UA"/>
        </w:rPr>
      </w:pPr>
      <w:r w:rsidRPr="004579C8">
        <w:rPr>
          <w:lang w:val="uk-UA"/>
        </w:rPr>
        <w:t>Версія ПЗ, що перевіряється у ході дослідницької експлуатації</w:t>
      </w:r>
    </w:p>
    <w:p w:rsidR="009E4196" w:rsidRPr="004579C8" w:rsidRDefault="009E4196" w:rsidP="009E4196">
      <w:pPr>
        <w:pStyle w:val="062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9E4196" w:rsidRPr="004579C8" w:rsidRDefault="009E4196" w:rsidP="009E4196">
      <w:pPr>
        <w:pStyle w:val="062"/>
        <w:rPr>
          <w:lang w:val="uk-UA"/>
        </w:rPr>
      </w:pPr>
      <w:r w:rsidRPr="004579C8">
        <w:rPr>
          <w:lang w:val="uk-UA"/>
        </w:rPr>
        <w:t>Готове ПЗ, що експлуатується в реальних умовах</w:t>
      </w:r>
    </w:p>
    <w:p w:rsidR="009E4196" w:rsidRPr="004579C8" w:rsidRDefault="009E4196" w:rsidP="009E4196">
      <w:pPr>
        <w:pStyle w:val="06"/>
        <w:rPr>
          <w:lang w:val="uk-UA"/>
        </w:rPr>
      </w:pPr>
      <w:r w:rsidRPr="004579C8">
        <w:rPr>
          <w:lang w:val="uk-UA"/>
        </w:rPr>
        <w:t>Сукупність інструментів та методів Програмної інженерії проектування ПЗ для забезпечення високої якості, мінімальної кількості помилок та спрощення проектування, це:</w:t>
      </w:r>
    </w:p>
    <w:p w:rsidR="009E4196" w:rsidRPr="004579C8" w:rsidRDefault="009E4196" w:rsidP="009E4196">
      <w:pPr>
        <w:pStyle w:val="061"/>
        <w:rPr>
          <w:lang w:val="uk-UA"/>
        </w:rPr>
      </w:pPr>
      <w:r w:rsidRPr="004579C8">
        <w:rPr>
          <w:lang w:val="uk-UA"/>
        </w:rPr>
        <w:t>CASE-технологія</w:t>
      </w:r>
    </w:p>
    <w:p w:rsidR="009E4196" w:rsidRPr="004579C8" w:rsidRDefault="009E4196" w:rsidP="009E4196">
      <w:pPr>
        <w:pStyle w:val="062"/>
        <w:rPr>
          <w:lang w:val="uk-UA"/>
        </w:rPr>
      </w:pPr>
      <w:r w:rsidRPr="004579C8">
        <w:rPr>
          <w:lang w:val="uk-UA"/>
        </w:rPr>
        <w:t>Concept of Operations</w:t>
      </w:r>
    </w:p>
    <w:p w:rsidR="009E4196" w:rsidRPr="004579C8" w:rsidRDefault="009E4196" w:rsidP="009E4196">
      <w:pPr>
        <w:pStyle w:val="062"/>
        <w:rPr>
          <w:lang w:val="uk-UA"/>
        </w:rPr>
      </w:pPr>
      <w:r w:rsidRPr="004579C8">
        <w:rPr>
          <w:lang w:val="uk-UA"/>
        </w:rPr>
        <w:t>Operational Capability</w:t>
      </w:r>
    </w:p>
    <w:p w:rsidR="009E4196" w:rsidRPr="004579C8" w:rsidRDefault="009E4196" w:rsidP="009E4196">
      <w:pPr>
        <w:pStyle w:val="062"/>
        <w:rPr>
          <w:lang w:val="uk-UA"/>
        </w:rPr>
      </w:pPr>
      <w:r w:rsidRPr="004579C8">
        <w:rPr>
          <w:lang w:val="uk-UA"/>
        </w:rPr>
        <w:t>Cycle Architecture</w:t>
      </w:r>
    </w:p>
    <w:p w:rsidR="00BB077D" w:rsidRPr="004579C8" w:rsidRDefault="00BB077D" w:rsidP="00BB077D">
      <w:pPr>
        <w:pStyle w:val="06"/>
        <w:rPr>
          <w:lang w:val="uk-UA"/>
        </w:rPr>
      </w:pPr>
      <w:r w:rsidRPr="004579C8">
        <w:rPr>
          <w:lang w:val="uk-UA"/>
        </w:rPr>
        <w:t>Rational Unified Process це:</w:t>
      </w:r>
    </w:p>
    <w:p w:rsidR="00BB077D" w:rsidRPr="004579C8" w:rsidRDefault="00BB077D" w:rsidP="00BB077D">
      <w:pPr>
        <w:pStyle w:val="061"/>
        <w:rPr>
          <w:lang w:val="uk-UA"/>
        </w:rPr>
      </w:pPr>
      <w:r w:rsidRPr="004579C8">
        <w:rPr>
          <w:lang w:val="uk-UA"/>
        </w:rPr>
        <w:t>Ітеративна модель розроблення, що включає чотири фази: початок, дослідження, побудову та впровадження</w:t>
      </w:r>
    </w:p>
    <w:p w:rsidR="00BB077D" w:rsidRPr="004579C8" w:rsidRDefault="00BB077D" w:rsidP="00BB077D">
      <w:pPr>
        <w:pStyle w:val="062"/>
        <w:rPr>
          <w:lang w:val="uk-UA"/>
        </w:rPr>
      </w:pPr>
      <w:r w:rsidRPr="004579C8">
        <w:rPr>
          <w:lang w:val="uk-UA"/>
        </w:rPr>
        <w:t>Методологія, що розроблялася для підвищення керованості процесів розроблення окремого підприємства</w:t>
      </w:r>
    </w:p>
    <w:p w:rsidR="00BB077D" w:rsidRPr="004579C8" w:rsidRDefault="00BB077D" w:rsidP="00BB077D">
      <w:pPr>
        <w:pStyle w:val="062"/>
        <w:rPr>
          <w:lang w:val="uk-UA"/>
        </w:rPr>
      </w:pPr>
      <w:r w:rsidRPr="004579C8">
        <w:rPr>
          <w:lang w:val="uk-UA"/>
        </w:rPr>
        <w:t>Методологія, що приділяє основну увагу ефективній комунікації між замовником і виконавцем упроовж усього проекту з розроблення ІС для відслідковування зміни вимог</w:t>
      </w:r>
    </w:p>
    <w:p w:rsidR="00BB077D" w:rsidRPr="004579C8" w:rsidRDefault="00BB077D" w:rsidP="00BB077D">
      <w:pPr>
        <w:pStyle w:val="062"/>
        <w:rPr>
          <w:lang w:val="uk-UA"/>
        </w:rPr>
      </w:pPr>
      <w:r w:rsidRPr="004579C8">
        <w:rPr>
          <w:lang w:val="uk-UA"/>
        </w:rPr>
        <w:t>Клас методологій розроблення програмного забезпечення на основі ітеративної моделі ЖЦ, в якій вимоги та рішення еволюціонують через співпрацю між самоорганізовуваними командами</w:t>
      </w:r>
    </w:p>
    <w:p w:rsidR="00B50A58" w:rsidRPr="004579C8" w:rsidRDefault="00B50A58" w:rsidP="00B50A58">
      <w:pPr>
        <w:pStyle w:val="06"/>
        <w:rPr>
          <w:lang w:val="uk-UA"/>
        </w:rPr>
      </w:pPr>
      <w:r w:rsidRPr="004579C8">
        <w:rPr>
          <w:lang w:val="uk-UA"/>
        </w:rPr>
        <w:lastRenderedPageBreak/>
        <w:t>Microsoft Solution Framework це: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Ітеративна модель розроблення, що включає чотири фази: початок, дослідження, побудову та впровадження</w:t>
      </w:r>
    </w:p>
    <w:p w:rsidR="00B50A58" w:rsidRPr="004579C8" w:rsidRDefault="00B50A58" w:rsidP="00B50A58">
      <w:pPr>
        <w:pStyle w:val="061"/>
        <w:rPr>
          <w:lang w:val="uk-UA"/>
        </w:rPr>
      </w:pPr>
      <w:r w:rsidRPr="004579C8">
        <w:rPr>
          <w:lang w:val="uk-UA"/>
        </w:rPr>
        <w:t>Методологія, що розроблялася для підвищення керованості процесів розроблення окремого підприємства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Методологія, що приділяє основну увагу ефективній комунікації між замовником і виконавцем упроовж усього проекту з розроблення ІС для відслідковування зміни вимог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Клас методологій розроблення програмного забезпечення на основі ітеративної моделі ЖЦ, в якій вимоги та рішення еволюціонують через співпрацю між самоорганізовуваними командами</w:t>
      </w:r>
    </w:p>
    <w:p w:rsidR="00B50A58" w:rsidRPr="004579C8" w:rsidRDefault="00B50A58" w:rsidP="00B50A58">
      <w:pPr>
        <w:pStyle w:val="06"/>
        <w:rPr>
          <w:lang w:val="uk-UA"/>
        </w:rPr>
      </w:pPr>
      <w:r w:rsidRPr="004579C8">
        <w:rPr>
          <w:lang w:val="uk-UA"/>
        </w:rPr>
        <w:t>eXtreme Programming це: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Ітеративна модель розроблення, що включає чотири фази: початок, дослідження, побудову та впровадження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Методологія, що розроблялася для підвищення керованості процесів розроблення окремого підприємства</w:t>
      </w:r>
    </w:p>
    <w:p w:rsidR="00B50A58" w:rsidRPr="004579C8" w:rsidRDefault="00B50A58" w:rsidP="00B50A58">
      <w:pPr>
        <w:pStyle w:val="061"/>
        <w:rPr>
          <w:lang w:val="uk-UA"/>
        </w:rPr>
      </w:pPr>
      <w:r w:rsidRPr="004579C8">
        <w:rPr>
          <w:lang w:val="uk-UA"/>
        </w:rPr>
        <w:t>Методологія, що приділяє основну увагу ефективній комунікації між замовником і виконавцем упроовж усього проекту з розроблення ІС для відслідковування зміни вимог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Клас методологій розроблення програмного забезпечення на основі ітеративної моделі ЖЦ, в якій вимоги та рішення еволюціонують через співпрацю між самоорганізовуваними командами</w:t>
      </w:r>
    </w:p>
    <w:p w:rsidR="00B50A58" w:rsidRPr="004579C8" w:rsidRDefault="00B50A58" w:rsidP="00B50A58">
      <w:pPr>
        <w:pStyle w:val="06"/>
        <w:rPr>
          <w:lang w:val="uk-UA"/>
        </w:rPr>
      </w:pPr>
      <w:r w:rsidRPr="004579C8">
        <w:rPr>
          <w:lang w:val="uk-UA"/>
        </w:rPr>
        <w:t>Гнучке розроблення ПЗ це: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Ітеративна модель розроблення, що включає чотири фази: початок, дослідження, побудову та впровадження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Методологія, що розроблялася для підвищення керованості процесів розроблення окремого підприємства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Методологія, що приділяє основну увагу ефективній комунікації між замовником і виконавцем упроовж усього проекту з розроблення ІС для відслідковування зміни вимог</w:t>
      </w:r>
    </w:p>
    <w:p w:rsidR="00B50A58" w:rsidRPr="004579C8" w:rsidRDefault="00B50A58" w:rsidP="00B50A58">
      <w:pPr>
        <w:pStyle w:val="061"/>
        <w:rPr>
          <w:lang w:val="uk-UA"/>
        </w:rPr>
      </w:pPr>
      <w:r w:rsidRPr="004579C8">
        <w:rPr>
          <w:lang w:val="uk-UA"/>
        </w:rPr>
        <w:t>Клас методологій розроблення програмного забезпечення на основі ітеративної моделі ЖЦ, в якій вимоги та рішення еволюціонують через співпрацю між самоорганізовуваними командами</w:t>
      </w:r>
    </w:p>
    <w:p w:rsidR="00B50A58" w:rsidRPr="004579C8" w:rsidRDefault="00B50A58" w:rsidP="00B50A58">
      <w:pPr>
        <w:pStyle w:val="06"/>
        <w:rPr>
          <w:lang w:val="uk-UA"/>
        </w:rPr>
      </w:pPr>
      <w:r w:rsidRPr="004579C8">
        <w:rPr>
          <w:lang w:val="uk-UA"/>
        </w:rPr>
        <w:t>Ітеративна модель розроблення, що включає чотири фази: початок, дослідження, побудову та впровадження це:</w:t>
      </w:r>
    </w:p>
    <w:p w:rsidR="00B50A58" w:rsidRPr="004579C8" w:rsidRDefault="00B50A58" w:rsidP="00B50A58">
      <w:pPr>
        <w:pStyle w:val="061"/>
        <w:rPr>
          <w:lang w:val="uk-UA"/>
        </w:rPr>
      </w:pPr>
      <w:r w:rsidRPr="004579C8">
        <w:rPr>
          <w:lang w:val="uk-UA"/>
        </w:rPr>
        <w:t>Rational Unified Process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Microsoft Solution Framework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eXtreme Programming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Гнучке розроблення ПЗ</w:t>
      </w:r>
    </w:p>
    <w:p w:rsidR="00B50A58" w:rsidRPr="004579C8" w:rsidRDefault="00B50A58" w:rsidP="00B50A58">
      <w:pPr>
        <w:pStyle w:val="06"/>
        <w:rPr>
          <w:lang w:val="uk-UA"/>
        </w:rPr>
      </w:pPr>
      <w:r w:rsidRPr="004579C8">
        <w:rPr>
          <w:lang w:val="uk-UA"/>
        </w:rPr>
        <w:t>Методологія, що розроблялася для підвищення керованості процесів розроблення окремого підприємства це: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Rational Unified Process</w:t>
      </w:r>
    </w:p>
    <w:p w:rsidR="00B50A58" w:rsidRPr="004579C8" w:rsidRDefault="00B50A58" w:rsidP="00B50A58">
      <w:pPr>
        <w:pStyle w:val="061"/>
        <w:rPr>
          <w:lang w:val="uk-UA"/>
        </w:rPr>
      </w:pPr>
      <w:r w:rsidRPr="004579C8">
        <w:rPr>
          <w:lang w:val="uk-UA"/>
        </w:rPr>
        <w:t>Microsoft Solution Framework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eXtreme Programming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Гнучке розроблення ПЗ</w:t>
      </w:r>
    </w:p>
    <w:p w:rsidR="00B50A58" w:rsidRPr="004579C8" w:rsidRDefault="00B50A58" w:rsidP="00B50A58">
      <w:pPr>
        <w:pStyle w:val="06"/>
        <w:rPr>
          <w:lang w:val="uk-UA"/>
        </w:rPr>
      </w:pPr>
      <w:r w:rsidRPr="004579C8">
        <w:rPr>
          <w:lang w:val="uk-UA"/>
        </w:rPr>
        <w:lastRenderedPageBreak/>
        <w:t>Методологія, що приділяє основну увагу ефективній комунікації між замовником і виконавцем упроовж усього проекту з розроблення ІС для відслідковування зміни вимог це: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Rational Unified Process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Microsoft Solution Framework</w:t>
      </w:r>
    </w:p>
    <w:p w:rsidR="00B50A58" w:rsidRPr="004579C8" w:rsidRDefault="00B50A58" w:rsidP="00B50A58">
      <w:pPr>
        <w:pStyle w:val="061"/>
        <w:rPr>
          <w:lang w:val="uk-UA"/>
        </w:rPr>
      </w:pPr>
      <w:r w:rsidRPr="004579C8">
        <w:rPr>
          <w:lang w:val="uk-UA"/>
        </w:rPr>
        <w:t>eXtreme Programming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Гнучке розроблення ПЗ</w:t>
      </w:r>
    </w:p>
    <w:p w:rsidR="00B50A58" w:rsidRPr="004579C8" w:rsidRDefault="00B50A58" w:rsidP="00B50A58">
      <w:pPr>
        <w:pStyle w:val="06"/>
        <w:rPr>
          <w:lang w:val="uk-UA"/>
        </w:rPr>
      </w:pPr>
      <w:r w:rsidRPr="004579C8">
        <w:rPr>
          <w:lang w:val="uk-UA"/>
        </w:rPr>
        <w:t>Клас методологій розроблення програмного забезпечення на основі ітеративної моделі ЖЦ, в якій вимоги та рішення еволюціонують через співпрацю між самоорганізовуваними командами це: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Rational Unified Process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Microsoft Solution Framework</w:t>
      </w:r>
    </w:p>
    <w:p w:rsidR="00B50A58" w:rsidRPr="004579C8" w:rsidRDefault="00B50A58" w:rsidP="00B50A58">
      <w:pPr>
        <w:pStyle w:val="062"/>
        <w:rPr>
          <w:lang w:val="uk-UA"/>
        </w:rPr>
      </w:pPr>
      <w:r w:rsidRPr="004579C8">
        <w:rPr>
          <w:lang w:val="uk-UA"/>
        </w:rPr>
        <w:t>eXtreme Programming</w:t>
      </w:r>
    </w:p>
    <w:p w:rsidR="00B50A58" w:rsidRPr="004579C8" w:rsidRDefault="00B50A58" w:rsidP="00B50A58">
      <w:pPr>
        <w:pStyle w:val="061"/>
        <w:rPr>
          <w:lang w:val="uk-UA"/>
        </w:rPr>
      </w:pPr>
      <w:r w:rsidRPr="004579C8">
        <w:rPr>
          <w:lang w:val="uk-UA"/>
        </w:rPr>
        <w:t>Гнучке розроблення ПЗ</w:t>
      </w:r>
    </w:p>
    <w:p w:rsidR="003C78C3" w:rsidRPr="004579C8" w:rsidRDefault="003C78C3" w:rsidP="003C78C3">
      <w:pPr>
        <w:pStyle w:val="06"/>
        <w:rPr>
          <w:lang w:val="uk-UA"/>
        </w:rPr>
      </w:pPr>
      <w:r w:rsidRPr="004579C8">
        <w:rPr>
          <w:lang w:val="uk-UA"/>
        </w:rPr>
        <w:t>Яким вимогам відповідає Rational Unified Process:</w:t>
      </w:r>
    </w:p>
    <w:p w:rsidR="003C78C3" w:rsidRPr="004579C8" w:rsidRDefault="003C78C3" w:rsidP="003C78C3">
      <w:pPr>
        <w:pStyle w:val="062"/>
        <w:rPr>
          <w:lang w:val="uk-UA"/>
        </w:rPr>
      </w:pPr>
      <w:r w:rsidRPr="004579C8">
        <w:rPr>
          <w:lang w:val="uk-UA"/>
        </w:rPr>
        <w:t>Забезпечує керівництво діяльністю команди</w:t>
      </w:r>
    </w:p>
    <w:p w:rsidR="003C78C3" w:rsidRPr="004579C8" w:rsidRDefault="003C78C3" w:rsidP="003C78C3">
      <w:pPr>
        <w:pStyle w:val="062"/>
        <w:rPr>
          <w:lang w:val="uk-UA"/>
        </w:rPr>
      </w:pPr>
      <w:r w:rsidRPr="004579C8">
        <w:rPr>
          <w:lang w:val="uk-UA"/>
        </w:rPr>
        <w:t>Керує завданнями окремого розробника і команди в цілому</w:t>
      </w:r>
    </w:p>
    <w:p w:rsidR="003C78C3" w:rsidRPr="004579C8" w:rsidRDefault="003C78C3" w:rsidP="003C78C3">
      <w:pPr>
        <w:pStyle w:val="062"/>
        <w:rPr>
          <w:lang w:val="uk-UA"/>
        </w:rPr>
      </w:pPr>
      <w:r w:rsidRPr="004579C8">
        <w:rPr>
          <w:lang w:val="uk-UA"/>
        </w:rPr>
        <w:t>Показує, які артефакти необхідно розробити</w:t>
      </w:r>
    </w:p>
    <w:p w:rsidR="003C78C3" w:rsidRPr="004579C8" w:rsidRDefault="003C78C3" w:rsidP="003C78C3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8626F0" w:rsidRPr="004579C8" w:rsidRDefault="008626F0" w:rsidP="008626F0">
      <w:pPr>
        <w:pStyle w:val="06"/>
        <w:rPr>
          <w:lang w:val="uk-UA"/>
        </w:rPr>
      </w:pPr>
      <w:r w:rsidRPr="004579C8">
        <w:rPr>
          <w:lang w:val="uk-UA"/>
        </w:rPr>
        <w:t>Яким вимогам НЕ відповідає Rational Unified Process: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Забезпечує керівництво діяльністю команди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Керує завданнями окремого розробника і команди в цілому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Показує, які артефакти необхідно розробити</w:t>
      </w:r>
    </w:p>
    <w:p w:rsidR="007A212D" w:rsidRPr="004579C8" w:rsidRDefault="008626F0" w:rsidP="008626F0">
      <w:pPr>
        <w:pStyle w:val="061"/>
        <w:rPr>
          <w:lang w:val="uk-UA"/>
        </w:rPr>
      </w:pPr>
      <w:r w:rsidRPr="004579C8">
        <w:rPr>
          <w:lang w:val="uk-UA"/>
        </w:rPr>
        <w:t>Ранній аналіз можливостей повторного використання</w:t>
      </w:r>
    </w:p>
    <w:p w:rsidR="008626F0" w:rsidRPr="004579C8" w:rsidRDefault="008626F0" w:rsidP="008626F0">
      <w:pPr>
        <w:pStyle w:val="06"/>
        <w:rPr>
          <w:lang w:val="uk-UA"/>
        </w:rPr>
      </w:pPr>
      <w:r w:rsidRPr="004579C8">
        <w:rPr>
          <w:lang w:val="uk-UA"/>
        </w:rPr>
        <w:t>Які фази належать до уніфікованих процесів:</w:t>
      </w:r>
    </w:p>
    <w:p w:rsidR="008626F0" w:rsidRPr="004579C8" w:rsidRDefault="008626F0" w:rsidP="008626F0">
      <w:pPr>
        <w:pStyle w:val="061"/>
        <w:rPr>
          <w:lang w:val="uk-UA"/>
        </w:rPr>
      </w:pPr>
      <w:r w:rsidRPr="004579C8">
        <w:rPr>
          <w:lang w:val="uk-UA"/>
        </w:rPr>
        <w:t>Фаза проектування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Фаза специфікації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Фаза тестування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Фаза взаємодії</w:t>
      </w:r>
    </w:p>
    <w:p w:rsidR="008626F0" w:rsidRPr="004579C8" w:rsidRDefault="008626F0" w:rsidP="008626F0">
      <w:pPr>
        <w:pStyle w:val="06"/>
        <w:rPr>
          <w:lang w:val="uk-UA"/>
        </w:rPr>
      </w:pPr>
      <w:r w:rsidRPr="004579C8">
        <w:rPr>
          <w:lang w:val="uk-UA"/>
        </w:rPr>
        <w:t>Яка з поданих фаз НЕ належить до уніфікованих процесів: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Фаза початку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Фаза проектування</w:t>
      </w:r>
    </w:p>
    <w:p w:rsidR="008626F0" w:rsidRPr="004579C8" w:rsidRDefault="008626F0" w:rsidP="008626F0">
      <w:pPr>
        <w:pStyle w:val="061"/>
        <w:rPr>
          <w:lang w:val="uk-UA"/>
        </w:rPr>
      </w:pPr>
      <w:r w:rsidRPr="004579C8">
        <w:rPr>
          <w:lang w:val="uk-UA"/>
        </w:rPr>
        <w:t>Фаза тестування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Фаза побудови</w:t>
      </w:r>
    </w:p>
    <w:p w:rsidR="008626F0" w:rsidRPr="004579C8" w:rsidRDefault="008626F0" w:rsidP="008626F0">
      <w:pPr>
        <w:pStyle w:val="06"/>
        <w:rPr>
          <w:lang w:val="uk-UA"/>
        </w:rPr>
      </w:pPr>
      <w:r w:rsidRPr="004579C8">
        <w:rPr>
          <w:lang w:val="uk-UA"/>
        </w:rPr>
        <w:t>Що відноситься до фази побудови: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>Реалізація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t xml:space="preserve">Тестування </w:t>
      </w:r>
    </w:p>
    <w:p w:rsidR="008626F0" w:rsidRPr="004579C8" w:rsidRDefault="008626F0" w:rsidP="008626F0">
      <w:pPr>
        <w:pStyle w:val="061"/>
        <w:rPr>
          <w:lang w:val="uk-UA"/>
        </w:rPr>
      </w:pPr>
      <w:r w:rsidRPr="004579C8">
        <w:rPr>
          <w:lang w:val="uk-UA"/>
        </w:rPr>
        <w:t>Реалізація та тестування</w:t>
      </w:r>
    </w:p>
    <w:p w:rsidR="008626F0" w:rsidRPr="004579C8" w:rsidRDefault="008626F0" w:rsidP="008626F0">
      <w:pPr>
        <w:pStyle w:val="062"/>
        <w:rPr>
          <w:lang w:val="uk-UA"/>
        </w:rPr>
      </w:pPr>
      <w:r w:rsidRPr="004579C8">
        <w:rPr>
          <w:lang w:val="uk-UA"/>
        </w:rPr>
        <w:lastRenderedPageBreak/>
        <w:t>Аналіз проекту</w:t>
      </w:r>
    </w:p>
    <w:p w:rsidR="00E95F1C" w:rsidRPr="004579C8" w:rsidRDefault="00E95F1C" w:rsidP="00E95F1C">
      <w:pPr>
        <w:pStyle w:val="06"/>
        <w:rPr>
          <w:lang w:val="uk-UA"/>
        </w:rPr>
      </w:pPr>
      <w:r w:rsidRPr="004579C8">
        <w:rPr>
          <w:lang w:val="uk-UA"/>
        </w:rPr>
        <w:t>До якої фази уніфікованих процесів відносять "Аналіз":</w:t>
      </w:r>
    </w:p>
    <w:p w:rsidR="00E95F1C" w:rsidRPr="004579C8" w:rsidRDefault="00E95F1C" w:rsidP="00E95F1C">
      <w:pPr>
        <w:pStyle w:val="061"/>
        <w:rPr>
          <w:lang w:val="uk-UA"/>
        </w:rPr>
      </w:pPr>
      <w:r w:rsidRPr="004579C8">
        <w:rPr>
          <w:lang w:val="uk-UA"/>
        </w:rPr>
        <w:t>Фаза початку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>Фаза проектування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>Фаза побудови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>Фаза впровадження</w:t>
      </w:r>
    </w:p>
    <w:p w:rsidR="00E95F1C" w:rsidRPr="004579C8" w:rsidRDefault="00E95F1C" w:rsidP="00E95F1C">
      <w:pPr>
        <w:pStyle w:val="06"/>
        <w:rPr>
          <w:lang w:val="uk-UA"/>
        </w:rPr>
      </w:pPr>
      <w:r w:rsidRPr="004579C8">
        <w:rPr>
          <w:lang w:val="uk-UA"/>
        </w:rPr>
        <w:t>В чому полягає специфіка уніфікованого процесу: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>Керований варіант використання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>Архітектурно-орієнтований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>Ітеративний та інкрементний</w:t>
      </w:r>
    </w:p>
    <w:p w:rsidR="00E95F1C" w:rsidRPr="004579C8" w:rsidRDefault="00E95F1C" w:rsidP="00E95F1C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E95F1C" w:rsidRPr="004579C8" w:rsidRDefault="00E95F1C" w:rsidP="00E95F1C">
      <w:pPr>
        <w:pStyle w:val="06"/>
        <w:rPr>
          <w:lang w:val="uk-UA"/>
        </w:rPr>
      </w:pPr>
      <w:r w:rsidRPr="004579C8">
        <w:rPr>
          <w:lang w:val="uk-UA"/>
        </w:rPr>
        <w:t>Вкажіть правильну послідовність в уніфікованих процесах розроблення ПЗ:</w:t>
      </w:r>
    </w:p>
    <w:p w:rsidR="00E95F1C" w:rsidRPr="004579C8" w:rsidRDefault="00E95F1C" w:rsidP="00E95F1C">
      <w:pPr>
        <w:pStyle w:val="061"/>
        <w:rPr>
          <w:lang w:val="uk-UA"/>
        </w:rPr>
      </w:pPr>
      <w:r w:rsidRPr="004579C8">
        <w:rPr>
          <w:lang w:val="uk-UA"/>
        </w:rPr>
        <w:t xml:space="preserve">Визначення вимог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Проектування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Реалізація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Тестування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 xml:space="preserve">Визначення вимог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Проектування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Аналіз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Реалізація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Тестування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 xml:space="preserve">Визначення вимог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Аналіз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Проектування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Реалізація </w:t>
      </w:r>
    </w:p>
    <w:p w:rsidR="00E95F1C" w:rsidRPr="004579C8" w:rsidRDefault="00E95F1C" w:rsidP="00E95F1C">
      <w:pPr>
        <w:pStyle w:val="062"/>
        <w:rPr>
          <w:lang w:val="uk-UA"/>
        </w:rPr>
      </w:pPr>
      <w:r w:rsidRPr="004579C8">
        <w:rPr>
          <w:lang w:val="uk-UA"/>
        </w:rPr>
        <w:t xml:space="preserve">Визначення вимог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Аналіз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Реалізація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Тестування</w:t>
      </w:r>
    </w:p>
    <w:p w:rsidR="001370F7" w:rsidRPr="004579C8" w:rsidRDefault="001370F7" w:rsidP="001370F7">
      <w:pPr>
        <w:pStyle w:val="06"/>
        <w:rPr>
          <w:lang w:val="uk-UA"/>
        </w:rPr>
      </w:pPr>
      <w:r w:rsidRPr="004579C8">
        <w:rPr>
          <w:lang w:val="uk-UA"/>
        </w:rPr>
        <w:t>Варіант використання (ВВ) це:</w:t>
      </w:r>
    </w:p>
    <w:p w:rsidR="001370F7" w:rsidRPr="004579C8" w:rsidRDefault="001370F7" w:rsidP="001370F7">
      <w:pPr>
        <w:pStyle w:val="061"/>
        <w:rPr>
          <w:lang w:val="uk-UA"/>
        </w:rPr>
      </w:pPr>
      <w:r w:rsidRPr="004579C8">
        <w:rPr>
          <w:lang w:val="uk-UA"/>
        </w:rPr>
        <w:t>Частина функціональності системи, необхідна для отримання користувачем значущого для нього, відчутного і вимірюваного результату</w:t>
      </w:r>
    </w:p>
    <w:p w:rsidR="001370F7" w:rsidRPr="004579C8" w:rsidRDefault="001370F7" w:rsidP="001370F7">
      <w:pPr>
        <w:pStyle w:val="062"/>
        <w:rPr>
          <w:lang w:val="uk-UA"/>
        </w:rPr>
      </w:pPr>
      <w:r w:rsidRPr="004579C8">
        <w:rPr>
          <w:lang w:val="uk-UA"/>
        </w:rPr>
        <w:t>Категорія користувачів, що використовує певну частину функцій системи (відповідного варіанта використання)</w:t>
      </w:r>
    </w:p>
    <w:p w:rsidR="001370F7" w:rsidRPr="004579C8" w:rsidRDefault="001370F7" w:rsidP="001370F7">
      <w:pPr>
        <w:pStyle w:val="062"/>
        <w:rPr>
          <w:lang w:val="uk-UA"/>
        </w:rPr>
      </w:pPr>
      <w:r w:rsidRPr="004579C8">
        <w:rPr>
          <w:lang w:val="uk-UA"/>
        </w:rPr>
        <w:t>Описує повну функціональність системи</w:t>
      </w:r>
    </w:p>
    <w:p w:rsidR="001370F7" w:rsidRPr="004579C8" w:rsidRDefault="001370F7" w:rsidP="001370F7">
      <w:pPr>
        <w:pStyle w:val="062"/>
        <w:rPr>
          <w:lang w:val="uk-UA"/>
        </w:rPr>
      </w:pPr>
      <w:r w:rsidRPr="004579C8">
        <w:rPr>
          <w:lang w:val="uk-UA"/>
        </w:rPr>
        <w:t>Опис моделі проектування, що реалізуються у вигляді компонентів</w:t>
      </w:r>
    </w:p>
    <w:p w:rsidR="00C070CC" w:rsidRPr="004579C8" w:rsidRDefault="00C070CC" w:rsidP="00C070CC">
      <w:pPr>
        <w:pStyle w:val="06"/>
        <w:rPr>
          <w:lang w:val="uk-UA"/>
        </w:rPr>
      </w:pPr>
      <w:r w:rsidRPr="004579C8">
        <w:rPr>
          <w:lang w:val="uk-UA"/>
        </w:rPr>
        <w:t>Модель аналізу це:</w:t>
      </w:r>
    </w:p>
    <w:p w:rsidR="00C070CC" w:rsidRPr="004579C8" w:rsidRDefault="00C070CC" w:rsidP="00C070CC">
      <w:pPr>
        <w:pStyle w:val="062"/>
        <w:rPr>
          <w:lang w:val="uk-UA"/>
        </w:rPr>
      </w:pPr>
      <w:r w:rsidRPr="004579C8">
        <w:rPr>
          <w:lang w:val="uk-UA"/>
        </w:rPr>
        <w:t>Визначає фізичний розподіл системи по вузлах, перевіряє, чи можуть ВВ бути реалізовані у вигляді компонентів, які виконуються в цих вузлах.</w:t>
      </w:r>
    </w:p>
    <w:p w:rsidR="00C070CC" w:rsidRPr="004579C8" w:rsidRDefault="00C070CC" w:rsidP="00980A20">
      <w:pPr>
        <w:pStyle w:val="061"/>
        <w:rPr>
          <w:lang w:val="uk-UA"/>
        </w:rPr>
      </w:pPr>
      <w:r w:rsidRPr="004579C8">
        <w:rPr>
          <w:lang w:val="uk-UA"/>
        </w:rPr>
        <w:t>Детальний опис усіх вимог що потрібні для реалізації робіт.</w:t>
      </w:r>
    </w:p>
    <w:p w:rsidR="00C070CC" w:rsidRPr="004579C8" w:rsidRDefault="00C070CC" w:rsidP="00C070CC">
      <w:pPr>
        <w:pStyle w:val="062"/>
        <w:rPr>
          <w:lang w:val="uk-UA"/>
        </w:rPr>
      </w:pPr>
      <w:r w:rsidRPr="004579C8">
        <w:rPr>
          <w:lang w:val="uk-UA"/>
        </w:rPr>
        <w:t>Опис, як виконувані компоненти моделі реалізації тестуються на цілісність та проходять системні тести.</w:t>
      </w:r>
    </w:p>
    <w:p w:rsidR="00C070CC" w:rsidRPr="004579C8" w:rsidRDefault="00C070CC" w:rsidP="00C070CC">
      <w:pPr>
        <w:pStyle w:val="062"/>
        <w:rPr>
          <w:lang w:val="uk-UA"/>
        </w:rPr>
      </w:pPr>
      <w:r w:rsidRPr="004579C8">
        <w:rPr>
          <w:lang w:val="uk-UA"/>
        </w:rPr>
        <w:t>Опис, як елементи моделі проектування реалізуються у вигляді компонентів, таких, як файли із кодом програм та виконувані файли.</w:t>
      </w:r>
    </w:p>
    <w:p w:rsidR="00980A20" w:rsidRPr="004579C8" w:rsidRDefault="00980A20" w:rsidP="00980A20">
      <w:pPr>
        <w:pStyle w:val="06"/>
        <w:rPr>
          <w:lang w:val="uk-UA"/>
        </w:rPr>
      </w:pPr>
      <w:r w:rsidRPr="004579C8">
        <w:rPr>
          <w:lang w:val="uk-UA"/>
        </w:rPr>
        <w:t>Модель проектування це:</w:t>
      </w:r>
    </w:p>
    <w:p w:rsidR="00980A20" w:rsidRPr="004579C8" w:rsidRDefault="00980A20" w:rsidP="00980A20">
      <w:pPr>
        <w:pStyle w:val="061"/>
        <w:rPr>
          <w:lang w:val="uk-UA"/>
        </w:rPr>
      </w:pPr>
      <w:r w:rsidRPr="004579C8">
        <w:rPr>
          <w:lang w:val="uk-UA"/>
        </w:rPr>
        <w:t>Об'єктна модель, що містить опис фізичної реалізації ВВ та сконцентрована на тому, які функціональні та нефункціональні вимоги разом із обмеженнями середовища розроблення реалізують систему.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Детальний опис усіх вимог що потрібні для реалізації робіт.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Опис, як виконувані компоненти моделі реалізації тестуються на цілісність та проходять системні тести.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Опис, як елементи моделі проектування реалізуються у вигляді компонентів, таких, як файли із кодом програм та виконувані файли.</w:t>
      </w:r>
    </w:p>
    <w:p w:rsidR="00980A20" w:rsidRPr="004579C8" w:rsidRDefault="00980A20" w:rsidP="00980A20">
      <w:pPr>
        <w:pStyle w:val="06"/>
        <w:rPr>
          <w:lang w:val="uk-UA"/>
        </w:rPr>
      </w:pPr>
      <w:r w:rsidRPr="004579C8">
        <w:rPr>
          <w:lang w:val="uk-UA"/>
        </w:rPr>
        <w:lastRenderedPageBreak/>
        <w:t>Модель розгортання це: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Об'єктна модель, що містить опис фізичної реалізації ВВ та сконцентрована на тому, які функціональні та нефункціональні вимоги разом із обмеженнями середовища розроблення реалізують систему.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Детальний опис усіх вимог що потрібні для реалізації робіт.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Опис, як виконувані компоненти моделі реалізації тестуються на цілісність та проходять системні тести.</w:t>
      </w:r>
    </w:p>
    <w:p w:rsidR="00980A20" w:rsidRPr="004579C8" w:rsidRDefault="00980A20" w:rsidP="00980A20">
      <w:pPr>
        <w:pStyle w:val="061"/>
        <w:rPr>
          <w:lang w:val="uk-UA"/>
        </w:rPr>
      </w:pPr>
      <w:r w:rsidRPr="004579C8">
        <w:rPr>
          <w:lang w:val="uk-UA"/>
        </w:rPr>
        <w:t>Визначає фізичний розподіл системи по вузлах, перевіряє, чи можуть ВВ бути реалізовані у вигляді компонентів, які виконуються в цих вузлах.</w:t>
      </w:r>
    </w:p>
    <w:p w:rsidR="00980A20" w:rsidRPr="004579C8" w:rsidRDefault="00980A20" w:rsidP="00980A20">
      <w:pPr>
        <w:pStyle w:val="06"/>
        <w:rPr>
          <w:lang w:val="uk-UA"/>
        </w:rPr>
      </w:pPr>
      <w:r w:rsidRPr="004579C8">
        <w:rPr>
          <w:lang w:val="uk-UA"/>
        </w:rPr>
        <w:t>Модель реалізації це: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Об'єктна модель, що містить опис фізичної реалізації ВВ та сконцентрована на тому, які функціональні та нефункціональні вимоги разом із обмеженнями середовища розроблення реалізують систему.</w:t>
      </w:r>
    </w:p>
    <w:p w:rsidR="00980A20" w:rsidRPr="004579C8" w:rsidRDefault="00980A20" w:rsidP="00980A20">
      <w:pPr>
        <w:pStyle w:val="061"/>
        <w:rPr>
          <w:lang w:val="uk-UA"/>
        </w:rPr>
      </w:pPr>
      <w:r w:rsidRPr="004579C8">
        <w:rPr>
          <w:lang w:val="uk-UA"/>
        </w:rPr>
        <w:t>Опис, як елементи моделі проектування реалізуються у вигляді компонентів, таких, як файли із кодом програм та виконувані файли.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Опис, як виконувані компоненти моделі реалізації тестуються на цілісність та проходять системні тести.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Визначає фізичний розподіл системи по вузлах, перевіряє, чи можуть ВВ бути реалізовані у вигляді компонентів, які виконуються в цих вузлах.</w:t>
      </w:r>
    </w:p>
    <w:p w:rsidR="00980A20" w:rsidRPr="004579C8" w:rsidRDefault="00980A20" w:rsidP="00980A20">
      <w:pPr>
        <w:pStyle w:val="06"/>
        <w:rPr>
          <w:lang w:val="uk-UA"/>
        </w:rPr>
      </w:pPr>
      <w:r w:rsidRPr="004579C8">
        <w:rPr>
          <w:lang w:val="uk-UA"/>
        </w:rPr>
        <w:t>Модель тестування це: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Об'єктна модель, що містить опис фізичної реалізації ВВ та сконцентрована на тому, які функціональні та нефункціональні вимоги разом із обмеженнями середовища розроблення реалізують систему.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Детальний опис усіх вимог що потрібні для реалізації робіт.</w:t>
      </w:r>
    </w:p>
    <w:p w:rsidR="00980A20" w:rsidRPr="004579C8" w:rsidRDefault="00980A20" w:rsidP="00980A20">
      <w:pPr>
        <w:pStyle w:val="061"/>
        <w:rPr>
          <w:lang w:val="uk-UA"/>
        </w:rPr>
      </w:pPr>
      <w:r w:rsidRPr="004579C8">
        <w:rPr>
          <w:lang w:val="uk-UA"/>
        </w:rPr>
        <w:t>Опис, як виконувані компоненти моделі реалізації тестуються на цілісність та проходять системні тести.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Визначає фізичний розподіл системи по вузлах, перевіряє, чи можуть ВВ бути реалізовані у вигляді компонентів, які виконуються в цих вузлах.</w:t>
      </w:r>
    </w:p>
    <w:p w:rsidR="00980A20" w:rsidRPr="004579C8" w:rsidRDefault="00980A20" w:rsidP="00980A20">
      <w:pPr>
        <w:pStyle w:val="06"/>
        <w:rPr>
          <w:lang w:val="uk-UA"/>
        </w:rPr>
      </w:pPr>
      <w:r w:rsidRPr="004579C8">
        <w:rPr>
          <w:lang w:val="uk-UA"/>
        </w:rPr>
        <w:t>Детальний опис усіх вимог що потрібні для реалізації робіт, це: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проектування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розгортання</w:t>
      </w:r>
    </w:p>
    <w:p w:rsidR="00980A20" w:rsidRPr="004579C8" w:rsidRDefault="00980A20" w:rsidP="00980A20">
      <w:pPr>
        <w:pStyle w:val="061"/>
        <w:rPr>
          <w:lang w:val="uk-UA"/>
        </w:rPr>
      </w:pPr>
      <w:r w:rsidRPr="004579C8">
        <w:rPr>
          <w:lang w:val="uk-UA"/>
        </w:rPr>
        <w:t>Модель аналізу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реалізації</w:t>
      </w:r>
    </w:p>
    <w:p w:rsidR="00980A20" w:rsidRPr="004579C8" w:rsidRDefault="00980A20" w:rsidP="00980A20">
      <w:pPr>
        <w:pStyle w:val="06"/>
        <w:rPr>
          <w:lang w:val="uk-UA"/>
        </w:rPr>
      </w:pPr>
      <w:r w:rsidRPr="004579C8">
        <w:rPr>
          <w:lang w:val="uk-UA"/>
        </w:rPr>
        <w:t>Об'єктна модель, що містить опис фізичної реалізації ВВ та сконцентрована на тому, які функціональні та нефункціональні вимоги разом із обмеженнями середовища розроблення реалізують систему, це:</w:t>
      </w:r>
    </w:p>
    <w:p w:rsidR="00980A20" w:rsidRPr="004579C8" w:rsidRDefault="00980A20" w:rsidP="00980A20">
      <w:pPr>
        <w:pStyle w:val="061"/>
        <w:rPr>
          <w:lang w:val="uk-UA"/>
        </w:rPr>
      </w:pPr>
      <w:r w:rsidRPr="004579C8">
        <w:rPr>
          <w:lang w:val="uk-UA"/>
        </w:rPr>
        <w:t>Модель проектування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розгортання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аналізу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реалізації</w:t>
      </w:r>
    </w:p>
    <w:p w:rsidR="00980A20" w:rsidRPr="004579C8" w:rsidRDefault="00980A20" w:rsidP="00980A20">
      <w:pPr>
        <w:pStyle w:val="06"/>
        <w:rPr>
          <w:lang w:val="uk-UA"/>
        </w:rPr>
      </w:pPr>
      <w:r w:rsidRPr="004579C8">
        <w:rPr>
          <w:lang w:val="uk-UA"/>
        </w:rPr>
        <w:t>Визначає фізичний розподіл системи по вузлах, перевіряє, чи можуть ВВ бути реалізовані у вигляді компонентів, які виконуються в цих вузлах, це: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проектування</w:t>
      </w:r>
    </w:p>
    <w:p w:rsidR="00980A20" w:rsidRPr="004579C8" w:rsidRDefault="00980A20" w:rsidP="00980A20">
      <w:pPr>
        <w:pStyle w:val="061"/>
        <w:rPr>
          <w:lang w:val="uk-UA"/>
        </w:rPr>
      </w:pPr>
      <w:r w:rsidRPr="004579C8">
        <w:rPr>
          <w:lang w:val="uk-UA"/>
        </w:rPr>
        <w:lastRenderedPageBreak/>
        <w:t>Модель розгортання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аналізу</w:t>
      </w:r>
    </w:p>
    <w:p w:rsidR="00980A20" w:rsidRPr="004579C8" w:rsidRDefault="00980A20" w:rsidP="00980A20">
      <w:pPr>
        <w:pStyle w:val="062"/>
        <w:rPr>
          <w:lang w:val="uk-UA"/>
        </w:rPr>
      </w:pPr>
      <w:r w:rsidRPr="004579C8">
        <w:rPr>
          <w:lang w:val="uk-UA"/>
        </w:rPr>
        <w:t>Модель реалізації</w:t>
      </w:r>
    </w:p>
    <w:p w:rsidR="005D0AFD" w:rsidRPr="004579C8" w:rsidRDefault="005D0AFD" w:rsidP="005D0AFD">
      <w:pPr>
        <w:pStyle w:val="06"/>
        <w:rPr>
          <w:lang w:val="uk-UA"/>
        </w:rPr>
      </w:pPr>
      <w:r w:rsidRPr="004579C8">
        <w:rPr>
          <w:lang w:val="uk-UA"/>
        </w:rPr>
        <w:t>Опис, як елементи моделі проектування реалізуються у вигляді компонентів, таких, як файли із кодом програм та виконувані файли, це:</w:t>
      </w:r>
    </w:p>
    <w:p w:rsidR="005D0AFD" w:rsidRPr="004579C8" w:rsidRDefault="005D0AFD" w:rsidP="005D0AFD">
      <w:pPr>
        <w:pStyle w:val="062"/>
        <w:rPr>
          <w:lang w:val="uk-UA"/>
        </w:rPr>
      </w:pPr>
      <w:r w:rsidRPr="004579C8">
        <w:rPr>
          <w:lang w:val="uk-UA"/>
        </w:rPr>
        <w:t>Модель проектування</w:t>
      </w:r>
    </w:p>
    <w:p w:rsidR="005D0AFD" w:rsidRPr="004579C8" w:rsidRDefault="005D0AFD" w:rsidP="005D0AFD">
      <w:pPr>
        <w:pStyle w:val="062"/>
        <w:rPr>
          <w:lang w:val="uk-UA"/>
        </w:rPr>
      </w:pPr>
      <w:r w:rsidRPr="004579C8">
        <w:rPr>
          <w:lang w:val="uk-UA"/>
        </w:rPr>
        <w:t>Модель розгортання</w:t>
      </w:r>
    </w:p>
    <w:p w:rsidR="005D0AFD" w:rsidRPr="004579C8" w:rsidRDefault="005D0AFD" w:rsidP="005D0AFD">
      <w:pPr>
        <w:pStyle w:val="062"/>
        <w:rPr>
          <w:lang w:val="uk-UA"/>
        </w:rPr>
      </w:pPr>
      <w:r w:rsidRPr="004579C8">
        <w:rPr>
          <w:lang w:val="uk-UA"/>
        </w:rPr>
        <w:t>Модель аналізу</w:t>
      </w:r>
    </w:p>
    <w:p w:rsidR="005D0AFD" w:rsidRPr="004579C8" w:rsidRDefault="005D0AFD" w:rsidP="005D0AFD">
      <w:pPr>
        <w:pStyle w:val="061"/>
        <w:rPr>
          <w:lang w:val="uk-UA"/>
        </w:rPr>
      </w:pPr>
      <w:r w:rsidRPr="004579C8">
        <w:rPr>
          <w:lang w:val="uk-UA"/>
        </w:rPr>
        <w:t>Модель реалізації</w:t>
      </w:r>
    </w:p>
    <w:p w:rsidR="005D0AFD" w:rsidRPr="004579C8" w:rsidRDefault="005D0AFD" w:rsidP="005D0AFD">
      <w:pPr>
        <w:pStyle w:val="06"/>
        <w:rPr>
          <w:lang w:val="uk-UA"/>
        </w:rPr>
      </w:pPr>
      <w:r w:rsidRPr="004579C8">
        <w:rPr>
          <w:lang w:val="uk-UA"/>
        </w:rPr>
        <w:t>Опис, як виконувані компоненти моделі реалізації тестуються на цілісність та проходять системні тести, це:</w:t>
      </w:r>
    </w:p>
    <w:p w:rsidR="005D0AFD" w:rsidRPr="004579C8" w:rsidRDefault="005D0AFD" w:rsidP="005D0AFD">
      <w:pPr>
        <w:pStyle w:val="062"/>
        <w:rPr>
          <w:lang w:val="uk-UA"/>
        </w:rPr>
      </w:pPr>
      <w:r w:rsidRPr="004579C8">
        <w:rPr>
          <w:lang w:val="uk-UA"/>
        </w:rPr>
        <w:t>Модель проектування</w:t>
      </w:r>
    </w:p>
    <w:p w:rsidR="005D0AFD" w:rsidRPr="004579C8" w:rsidRDefault="005D0AFD" w:rsidP="005D0AFD">
      <w:pPr>
        <w:pStyle w:val="061"/>
        <w:rPr>
          <w:lang w:val="uk-UA"/>
        </w:rPr>
      </w:pPr>
      <w:r w:rsidRPr="004579C8">
        <w:rPr>
          <w:lang w:val="uk-UA"/>
        </w:rPr>
        <w:t>Модель тестування</w:t>
      </w:r>
    </w:p>
    <w:p w:rsidR="005D0AFD" w:rsidRPr="004579C8" w:rsidRDefault="005D0AFD" w:rsidP="005D0AFD">
      <w:pPr>
        <w:pStyle w:val="062"/>
        <w:rPr>
          <w:lang w:val="uk-UA"/>
        </w:rPr>
      </w:pPr>
      <w:r w:rsidRPr="004579C8">
        <w:rPr>
          <w:lang w:val="uk-UA"/>
        </w:rPr>
        <w:t>Модель аналізу</w:t>
      </w:r>
    </w:p>
    <w:p w:rsidR="005D0AFD" w:rsidRPr="004579C8" w:rsidRDefault="005D0AFD" w:rsidP="005D0AFD">
      <w:pPr>
        <w:pStyle w:val="062"/>
        <w:rPr>
          <w:lang w:val="uk-UA"/>
        </w:rPr>
      </w:pPr>
      <w:r w:rsidRPr="004579C8">
        <w:rPr>
          <w:lang w:val="uk-UA"/>
        </w:rPr>
        <w:t>Модель реалізації</w:t>
      </w:r>
    </w:p>
    <w:p w:rsidR="00CE4DF9" w:rsidRPr="004579C8" w:rsidRDefault="00CE4DF9" w:rsidP="00CE4DF9">
      <w:pPr>
        <w:pStyle w:val="06"/>
        <w:rPr>
          <w:lang w:val="uk-UA"/>
        </w:rPr>
      </w:pPr>
      <w:r w:rsidRPr="004579C8">
        <w:rPr>
          <w:lang w:val="uk-UA"/>
        </w:rPr>
        <w:t xml:space="preserve">Архітектура ПЗ це: </w:t>
      </w:r>
    </w:p>
    <w:p w:rsidR="00CE4DF9" w:rsidRPr="004579C8" w:rsidRDefault="00CE4DF9" w:rsidP="00CE4DF9">
      <w:pPr>
        <w:pStyle w:val="061"/>
        <w:rPr>
          <w:lang w:val="uk-UA"/>
        </w:rPr>
      </w:pPr>
      <w:r w:rsidRPr="004579C8">
        <w:rPr>
          <w:lang w:val="uk-UA"/>
        </w:rPr>
        <w:t>Представлення всього проекту із виділенням важливих характеристик без акценту на деталях</w:t>
      </w:r>
    </w:p>
    <w:p w:rsidR="00CE4DF9" w:rsidRPr="004579C8" w:rsidRDefault="00CE4DF9" w:rsidP="00CE4DF9">
      <w:pPr>
        <w:pStyle w:val="062"/>
        <w:rPr>
          <w:lang w:val="uk-UA"/>
        </w:rPr>
      </w:pPr>
      <w:r w:rsidRPr="004579C8">
        <w:rPr>
          <w:lang w:val="uk-UA"/>
        </w:rPr>
        <w:t>Опис, як виконувані компоненти моделі реалізації тестуються на цілісність та проходять системні тести</w:t>
      </w:r>
    </w:p>
    <w:p w:rsidR="00CE4DF9" w:rsidRPr="004579C8" w:rsidRDefault="00CE4DF9" w:rsidP="00CE4DF9">
      <w:pPr>
        <w:pStyle w:val="062"/>
        <w:rPr>
          <w:lang w:val="uk-UA"/>
        </w:rPr>
      </w:pPr>
      <w:r w:rsidRPr="004579C8">
        <w:rPr>
          <w:lang w:val="uk-UA"/>
        </w:rPr>
        <w:t>Детальний опис усіх вимог що потрібні для реалізації робіт</w:t>
      </w:r>
    </w:p>
    <w:p w:rsidR="00CE4DF9" w:rsidRPr="004579C8" w:rsidRDefault="00CE4DF9" w:rsidP="00CE4DF9">
      <w:pPr>
        <w:pStyle w:val="062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A65129" w:rsidRPr="004579C8" w:rsidRDefault="00A65129" w:rsidP="00A65129">
      <w:pPr>
        <w:pStyle w:val="06"/>
        <w:rPr>
          <w:lang w:val="uk-UA"/>
        </w:rPr>
      </w:pPr>
      <w:r w:rsidRPr="004579C8">
        <w:rPr>
          <w:lang w:val="uk-UA"/>
        </w:rPr>
        <w:t xml:space="preserve">Архітектор виконує такі кроки: </w:t>
      </w:r>
    </w:p>
    <w:p w:rsidR="00A65129" w:rsidRPr="004579C8" w:rsidRDefault="00A65129" w:rsidP="00A65129">
      <w:pPr>
        <w:pStyle w:val="062"/>
        <w:rPr>
          <w:lang w:val="uk-UA"/>
        </w:rPr>
      </w:pPr>
      <w:r w:rsidRPr="004579C8">
        <w:rPr>
          <w:lang w:val="uk-UA"/>
        </w:rPr>
        <w:t xml:space="preserve">Визначає платформу </w:t>
      </w:r>
      <w:r w:rsidR="00362A12" w:rsidRPr="004579C8">
        <w:rPr>
          <w:lang w:val="uk-UA"/>
        </w:rPr>
        <w:t>системи – створює грубий ескіз а</w:t>
      </w:r>
      <w:r w:rsidRPr="004579C8">
        <w:rPr>
          <w:lang w:val="uk-UA"/>
        </w:rPr>
        <w:t xml:space="preserve">рхітектури, починаючи з тієї частини, що не пов'язана з ВВ. </w:t>
      </w:r>
    </w:p>
    <w:p w:rsidR="00A65129" w:rsidRPr="004579C8" w:rsidRDefault="00A65129" w:rsidP="00A65129">
      <w:pPr>
        <w:pStyle w:val="062"/>
        <w:rPr>
          <w:lang w:val="uk-UA"/>
        </w:rPr>
      </w:pPr>
      <w:r w:rsidRPr="004579C8">
        <w:rPr>
          <w:lang w:val="uk-UA"/>
        </w:rPr>
        <w:t>Працює із підмножиною виділених ВВ, кожен з яких відповідає одній із ключових функцій розроблюваної системи</w:t>
      </w:r>
    </w:p>
    <w:p w:rsidR="00A65129" w:rsidRPr="004579C8" w:rsidRDefault="00A65129" w:rsidP="00A65129">
      <w:pPr>
        <w:pStyle w:val="062"/>
        <w:rPr>
          <w:lang w:val="uk-UA"/>
        </w:rPr>
      </w:pPr>
      <w:r w:rsidRPr="004579C8">
        <w:rPr>
          <w:lang w:val="uk-UA"/>
        </w:rPr>
        <w:t>Описує кожен прецендент і реалізує поняття підсистем, класів і компонентів</w:t>
      </w:r>
    </w:p>
    <w:p w:rsidR="00A65129" w:rsidRPr="004579C8" w:rsidRDefault="00A65129" w:rsidP="00A65129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806D80" w:rsidRPr="004579C8" w:rsidRDefault="00806D80" w:rsidP="00806D80">
      <w:pPr>
        <w:pStyle w:val="06"/>
        <w:rPr>
          <w:lang w:val="uk-UA"/>
        </w:rPr>
      </w:pPr>
      <w:r w:rsidRPr="004579C8">
        <w:rPr>
          <w:lang w:val="uk-UA"/>
        </w:rPr>
        <w:t xml:space="preserve">Які переваги має керований ітеративний процес: 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 xml:space="preserve">Керована ітерація обмежує фінансові ризики витратами на одне прирощення 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 xml:space="preserve">Знижує ризик непостачання продукту на ринок у заплановані терміни 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Визнає, що бажання користувачів та пов'язані з ними вимоги не можуть бути чітко визначені на початку розроблення</w:t>
      </w:r>
    </w:p>
    <w:p w:rsidR="00806D80" w:rsidRPr="004579C8" w:rsidRDefault="00806D80" w:rsidP="00806D80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806D80" w:rsidRPr="004579C8" w:rsidRDefault="00806D80" w:rsidP="00806D80">
      <w:pPr>
        <w:pStyle w:val="06"/>
        <w:rPr>
          <w:lang w:val="uk-UA"/>
        </w:rPr>
      </w:pPr>
      <w:r w:rsidRPr="004579C8">
        <w:rPr>
          <w:lang w:val="uk-UA"/>
        </w:rPr>
        <w:t>Що НЕ відноситься до переваг керованих ітеративних моделей: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Керована ітерація обмежує фінансові ризики витратами на одне прирощення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Знижує ризик непостачання продукту на ринок у заплановані терміни</w:t>
      </w:r>
    </w:p>
    <w:p w:rsidR="00806D80" w:rsidRPr="004579C8" w:rsidRDefault="00806D80" w:rsidP="00806D80">
      <w:pPr>
        <w:pStyle w:val="061"/>
        <w:rPr>
          <w:lang w:val="uk-UA"/>
        </w:rPr>
      </w:pPr>
      <w:r w:rsidRPr="004579C8">
        <w:rPr>
          <w:lang w:val="uk-UA"/>
        </w:rPr>
        <w:t>Аналіз системи відповідно до вимог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lastRenderedPageBreak/>
        <w:t>Визнає, що бажання користувачів та пов'язані з ними вимоги не можуть бути чітко визначені на початку розроблення</w:t>
      </w:r>
    </w:p>
    <w:p w:rsidR="00806D80" w:rsidRPr="004579C8" w:rsidRDefault="00806D80" w:rsidP="00806D80">
      <w:pPr>
        <w:pStyle w:val="06"/>
        <w:rPr>
          <w:lang w:val="uk-UA"/>
        </w:rPr>
      </w:pPr>
      <w:r w:rsidRPr="004579C8">
        <w:rPr>
          <w:lang w:val="uk-UA"/>
        </w:rPr>
        <w:t>Що НЕ відноситься до переваг керованих ітеративних моделей: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Керована ітерація обмежує фінансові ризики витратами на одне прирощення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Знижує ризик непостачання продукту на ринок у заплановані терміни</w:t>
      </w:r>
    </w:p>
    <w:p w:rsidR="00806D80" w:rsidRPr="004579C8" w:rsidRDefault="00806D80" w:rsidP="00806D80">
      <w:pPr>
        <w:pStyle w:val="061"/>
        <w:rPr>
          <w:lang w:val="uk-UA"/>
        </w:rPr>
      </w:pPr>
      <w:r w:rsidRPr="004579C8">
        <w:rPr>
          <w:lang w:val="uk-UA"/>
        </w:rPr>
        <w:t>Опис загального контексту задачі, очікуваних функцій системи та її обмежень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Визнає, що бажання користувачів та пов'язані з ними вимоги не можуть бути чітко визначені на початку розроблення</w:t>
      </w:r>
    </w:p>
    <w:p w:rsidR="00806D80" w:rsidRPr="004579C8" w:rsidRDefault="00806D80" w:rsidP="00806D80">
      <w:pPr>
        <w:pStyle w:val="06"/>
        <w:rPr>
          <w:lang w:val="uk-UA"/>
        </w:rPr>
      </w:pPr>
      <w:r w:rsidRPr="004579C8">
        <w:rPr>
          <w:lang w:val="uk-UA"/>
        </w:rPr>
        <w:t>Що НЕ відноситься до переваг керованих ітеративних моделей: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Керована ітерація обмежує фінансові ризики витратами на одне прирощення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Знижує ризик непостачання продукту на ринок у заплановані терміни</w:t>
      </w:r>
    </w:p>
    <w:p w:rsidR="00806D80" w:rsidRPr="004579C8" w:rsidRDefault="00806D80" w:rsidP="00806D80">
      <w:pPr>
        <w:pStyle w:val="061"/>
        <w:rPr>
          <w:lang w:val="uk-UA"/>
        </w:rPr>
      </w:pPr>
      <w:r w:rsidRPr="004579C8">
        <w:rPr>
          <w:lang w:val="uk-UA"/>
        </w:rPr>
        <w:t>Розроблення інструментів для автоматизації</w:t>
      </w:r>
    </w:p>
    <w:p w:rsidR="00806D80" w:rsidRPr="004579C8" w:rsidRDefault="00806D80" w:rsidP="00806D80">
      <w:pPr>
        <w:pStyle w:val="062"/>
        <w:rPr>
          <w:lang w:val="uk-UA"/>
        </w:rPr>
      </w:pPr>
      <w:r w:rsidRPr="004579C8">
        <w:rPr>
          <w:lang w:val="uk-UA"/>
        </w:rPr>
        <w:t>Визнає, що бажання користувачів та пов'язані з ними вимоги не можуть бути чітко визначені на початку розроблення</w:t>
      </w:r>
    </w:p>
    <w:p w:rsidR="007F1031" w:rsidRPr="004579C8" w:rsidRDefault="007F1031" w:rsidP="007F1031">
      <w:pPr>
        <w:pStyle w:val="06"/>
        <w:rPr>
          <w:lang w:val="uk-UA"/>
        </w:rPr>
      </w:pPr>
      <w:r w:rsidRPr="004579C8">
        <w:rPr>
          <w:lang w:val="uk-UA"/>
        </w:rPr>
        <w:t>Артефакт це:</w:t>
      </w:r>
    </w:p>
    <w:p w:rsidR="007F1031" w:rsidRPr="004579C8" w:rsidRDefault="007F1031" w:rsidP="007F1031">
      <w:pPr>
        <w:pStyle w:val="061"/>
        <w:rPr>
          <w:lang w:val="uk-UA"/>
        </w:rPr>
      </w:pPr>
      <w:r w:rsidRPr="004579C8">
        <w:rPr>
          <w:lang w:val="uk-UA"/>
        </w:rPr>
        <w:t>Частина інформації, що створюється, змінюється або використовується співробітником під час роботи системи, визначає область відповідальності та дає змогу керувати своїми версіями.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Визначає фізичний розподіл системи по вузлах, перевіряє, чи можуть ВВ бути реалізовані у вигляді компонентів, які виконуються в цих вузлах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Методологія, що розроблялася для підвищення керованості процесів розроблення окремого підприємства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Сукупність взаємозв'язаних процесів створення та послідовної зміни стану АС</w:t>
      </w:r>
    </w:p>
    <w:p w:rsidR="007F1031" w:rsidRPr="004579C8" w:rsidRDefault="007F1031" w:rsidP="007F1031">
      <w:pPr>
        <w:pStyle w:val="06"/>
        <w:rPr>
          <w:lang w:val="uk-UA"/>
        </w:rPr>
      </w:pPr>
      <w:r w:rsidRPr="004579C8">
        <w:rPr>
          <w:lang w:val="uk-UA"/>
        </w:rPr>
        <w:t>Частина інформації, що створюється, змінюється або використовується співробітником під час роботи системи, визначає область відповідальності та дає змогу керувати своїми версіями, це:</w:t>
      </w:r>
    </w:p>
    <w:p w:rsidR="007F1031" w:rsidRPr="004579C8" w:rsidRDefault="007F1031" w:rsidP="007F1031">
      <w:pPr>
        <w:pStyle w:val="061"/>
        <w:rPr>
          <w:lang w:val="uk-UA"/>
        </w:rPr>
      </w:pPr>
      <w:r w:rsidRPr="004579C8">
        <w:rPr>
          <w:lang w:val="uk-UA"/>
        </w:rPr>
        <w:t>Артефакт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Модель варіантів використання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Архітектура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Аналіз</w:t>
      </w:r>
    </w:p>
    <w:p w:rsidR="007F1031" w:rsidRPr="004579C8" w:rsidRDefault="007F1031" w:rsidP="007F1031">
      <w:pPr>
        <w:pStyle w:val="06"/>
        <w:rPr>
          <w:lang w:val="uk-UA"/>
        </w:rPr>
      </w:pPr>
      <w:r w:rsidRPr="004579C8">
        <w:rPr>
          <w:lang w:val="uk-UA"/>
        </w:rPr>
        <w:t>Роль, що доручена одній або кільком особам, визначає потрібні для цієї дії якості та здібності, це: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Адміністратор</w:t>
      </w:r>
    </w:p>
    <w:p w:rsidR="007F1031" w:rsidRPr="004579C8" w:rsidRDefault="007F1031" w:rsidP="007F1031">
      <w:pPr>
        <w:pStyle w:val="061"/>
        <w:rPr>
          <w:lang w:val="uk-UA"/>
        </w:rPr>
      </w:pPr>
      <w:r w:rsidRPr="004579C8">
        <w:rPr>
          <w:lang w:val="uk-UA"/>
        </w:rPr>
        <w:t>Співробітник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Менеджер</w:t>
      </w:r>
    </w:p>
    <w:p w:rsidR="007F1031" w:rsidRPr="004579C8" w:rsidRDefault="007F1031" w:rsidP="007F1031">
      <w:pPr>
        <w:pStyle w:val="062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A911C9" w:rsidRPr="004579C8" w:rsidRDefault="00A911C9" w:rsidP="00A911C9">
      <w:pPr>
        <w:pStyle w:val="06"/>
        <w:rPr>
          <w:lang w:val="uk-UA"/>
        </w:rPr>
      </w:pPr>
      <w:r w:rsidRPr="004579C8">
        <w:rPr>
          <w:lang w:val="uk-UA"/>
        </w:rPr>
        <w:t xml:space="preserve">Архітектор </w:t>
      </w:r>
      <w:r w:rsidR="00854E0B" w:rsidRPr="004579C8">
        <w:rPr>
          <w:lang w:val="uk-UA"/>
        </w:rPr>
        <w:t xml:space="preserve">моделі аналізу </w:t>
      </w:r>
      <w:r w:rsidRPr="004579C8">
        <w:rPr>
          <w:lang w:val="uk-UA"/>
        </w:rPr>
        <w:t>відповідає за:</w:t>
      </w:r>
    </w:p>
    <w:p w:rsidR="00A911C9" w:rsidRPr="004579C8" w:rsidRDefault="00A911C9" w:rsidP="00A911C9">
      <w:pPr>
        <w:pStyle w:val="061"/>
        <w:rPr>
          <w:lang w:val="uk-UA"/>
        </w:rPr>
      </w:pPr>
      <w:r w:rsidRPr="004579C8">
        <w:rPr>
          <w:lang w:val="uk-UA"/>
        </w:rPr>
        <w:t>Модель аналізу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Аналіз реалізації ВВ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Аналіз пакетів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Аналіз класів</w:t>
      </w:r>
    </w:p>
    <w:p w:rsidR="00A911C9" w:rsidRPr="004579C8" w:rsidRDefault="00A911C9" w:rsidP="00A911C9">
      <w:pPr>
        <w:pStyle w:val="06"/>
        <w:rPr>
          <w:lang w:val="uk-UA"/>
        </w:rPr>
      </w:pPr>
      <w:r w:rsidRPr="004579C8">
        <w:rPr>
          <w:lang w:val="uk-UA"/>
        </w:rPr>
        <w:lastRenderedPageBreak/>
        <w:t>Інженер з ВВ</w:t>
      </w:r>
      <w:r w:rsidR="00854E0B" w:rsidRPr="004579C8">
        <w:rPr>
          <w:lang w:val="uk-UA"/>
        </w:rPr>
        <w:t xml:space="preserve"> моделі аналізу</w:t>
      </w:r>
      <w:r w:rsidRPr="004579C8">
        <w:rPr>
          <w:lang w:val="uk-UA"/>
        </w:rPr>
        <w:t xml:space="preserve"> відповідає за: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Модель аналізу</w:t>
      </w:r>
    </w:p>
    <w:p w:rsidR="00A911C9" w:rsidRPr="004579C8" w:rsidRDefault="00A911C9" w:rsidP="00A911C9">
      <w:pPr>
        <w:pStyle w:val="061"/>
        <w:rPr>
          <w:lang w:val="uk-UA"/>
        </w:rPr>
      </w:pPr>
      <w:r w:rsidRPr="004579C8">
        <w:rPr>
          <w:lang w:val="uk-UA"/>
        </w:rPr>
        <w:t>Аналіз реалізації ВВ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Аналіз пакетів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Аналіз класів</w:t>
      </w:r>
    </w:p>
    <w:p w:rsidR="00A911C9" w:rsidRPr="004579C8" w:rsidRDefault="00A911C9" w:rsidP="00A911C9">
      <w:pPr>
        <w:pStyle w:val="06"/>
        <w:rPr>
          <w:lang w:val="uk-UA"/>
        </w:rPr>
      </w:pPr>
      <w:r w:rsidRPr="004579C8">
        <w:rPr>
          <w:lang w:val="uk-UA"/>
        </w:rPr>
        <w:t xml:space="preserve">Інженер з компонентів </w:t>
      </w:r>
      <w:r w:rsidR="00854E0B" w:rsidRPr="004579C8">
        <w:rPr>
          <w:lang w:val="uk-UA"/>
        </w:rPr>
        <w:t xml:space="preserve">моделі аналізу </w:t>
      </w:r>
      <w:r w:rsidRPr="004579C8">
        <w:rPr>
          <w:lang w:val="uk-UA"/>
        </w:rPr>
        <w:t>відповідає за: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Модель аналізу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Аналіз реалізації ВВ</w:t>
      </w:r>
    </w:p>
    <w:p w:rsidR="00A911C9" w:rsidRPr="004579C8" w:rsidRDefault="00A911C9" w:rsidP="00A911C9">
      <w:pPr>
        <w:pStyle w:val="061"/>
        <w:rPr>
          <w:lang w:val="uk-UA"/>
        </w:rPr>
      </w:pPr>
      <w:r w:rsidRPr="004579C8">
        <w:rPr>
          <w:lang w:val="uk-UA"/>
        </w:rPr>
        <w:t>Аналіз пакетів та аналіз класів</w:t>
      </w:r>
    </w:p>
    <w:p w:rsidR="00A911C9" w:rsidRPr="004579C8" w:rsidRDefault="00A911C9" w:rsidP="00A911C9">
      <w:pPr>
        <w:pStyle w:val="062"/>
        <w:rPr>
          <w:lang w:val="uk-UA"/>
        </w:rPr>
      </w:pPr>
      <w:r w:rsidRPr="004579C8">
        <w:rPr>
          <w:lang w:val="uk-UA"/>
        </w:rPr>
        <w:t>Опис арїітектури</w:t>
      </w:r>
    </w:p>
    <w:p w:rsidR="001F0913" w:rsidRPr="004579C8" w:rsidRDefault="001F0913" w:rsidP="001F0913">
      <w:pPr>
        <w:pStyle w:val="06"/>
        <w:rPr>
          <w:lang w:val="uk-UA"/>
        </w:rPr>
      </w:pPr>
      <w:r w:rsidRPr="004579C8">
        <w:rPr>
          <w:lang w:val="uk-UA"/>
        </w:rPr>
        <w:t>Хто виконує аналіз класів:</w:t>
      </w:r>
    </w:p>
    <w:p w:rsidR="001F0913" w:rsidRPr="004579C8" w:rsidRDefault="001F0913" w:rsidP="001F0913">
      <w:pPr>
        <w:pStyle w:val="062"/>
        <w:rPr>
          <w:lang w:val="uk-UA"/>
        </w:rPr>
      </w:pPr>
      <w:r w:rsidRPr="004579C8">
        <w:rPr>
          <w:lang w:val="uk-UA"/>
        </w:rPr>
        <w:t>Архітектор</w:t>
      </w:r>
    </w:p>
    <w:p w:rsidR="001F0913" w:rsidRPr="004579C8" w:rsidRDefault="001F0913" w:rsidP="001F0913">
      <w:pPr>
        <w:pStyle w:val="062"/>
        <w:rPr>
          <w:lang w:val="uk-UA"/>
        </w:rPr>
      </w:pPr>
      <w:r w:rsidRPr="004579C8">
        <w:rPr>
          <w:lang w:val="uk-UA"/>
        </w:rPr>
        <w:t>Інженер з ВВ</w:t>
      </w:r>
    </w:p>
    <w:p w:rsidR="001F0913" w:rsidRPr="004579C8" w:rsidRDefault="001F0913" w:rsidP="001F0913">
      <w:pPr>
        <w:pStyle w:val="061"/>
        <w:rPr>
          <w:lang w:val="uk-UA"/>
        </w:rPr>
      </w:pPr>
      <w:r w:rsidRPr="004579C8">
        <w:rPr>
          <w:lang w:val="uk-UA"/>
        </w:rPr>
        <w:t>Інженер з компонентів</w:t>
      </w:r>
    </w:p>
    <w:p w:rsidR="001F0913" w:rsidRPr="004579C8" w:rsidRDefault="001F0913" w:rsidP="001F0913">
      <w:pPr>
        <w:pStyle w:val="062"/>
        <w:rPr>
          <w:lang w:val="uk-UA"/>
        </w:rPr>
      </w:pPr>
      <w:r w:rsidRPr="004579C8">
        <w:rPr>
          <w:lang w:val="uk-UA"/>
        </w:rPr>
        <w:t>Жодна з відповідей неправильна</w:t>
      </w:r>
    </w:p>
    <w:p w:rsidR="00892AF0" w:rsidRPr="004579C8" w:rsidRDefault="00892AF0" w:rsidP="00892AF0">
      <w:pPr>
        <w:pStyle w:val="06"/>
        <w:rPr>
          <w:lang w:val="uk-UA"/>
        </w:rPr>
      </w:pPr>
      <w:r w:rsidRPr="004579C8">
        <w:rPr>
          <w:lang w:val="uk-UA"/>
        </w:rPr>
        <w:t>Вкажіть правильну послідовність робочого процесу побудови моделі аналізу:</w:t>
      </w:r>
    </w:p>
    <w:p w:rsidR="00892AF0" w:rsidRPr="004579C8" w:rsidRDefault="00892AF0" w:rsidP="00892AF0">
      <w:pPr>
        <w:pStyle w:val="061"/>
        <w:rPr>
          <w:lang w:val="uk-UA"/>
        </w:rPr>
      </w:pPr>
      <w:r w:rsidRPr="004579C8">
        <w:rPr>
          <w:lang w:val="uk-UA"/>
        </w:rPr>
        <w:t xml:space="preserve">Аналіз архітектури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Аналіз ВВ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Аналіз класу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Аналіз пакету</w:t>
      </w:r>
    </w:p>
    <w:p w:rsidR="00892AF0" w:rsidRPr="004579C8" w:rsidRDefault="00892AF0" w:rsidP="00892AF0">
      <w:pPr>
        <w:pStyle w:val="062"/>
        <w:rPr>
          <w:lang w:val="uk-UA"/>
        </w:rPr>
      </w:pPr>
      <w:r w:rsidRPr="004579C8">
        <w:rPr>
          <w:lang w:val="uk-UA"/>
        </w:rPr>
        <w:t xml:space="preserve">Аналіз архітектури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класу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ВВ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пакету</w:t>
      </w:r>
    </w:p>
    <w:p w:rsidR="00892AF0" w:rsidRPr="004579C8" w:rsidRDefault="00892AF0" w:rsidP="00892AF0">
      <w:pPr>
        <w:pStyle w:val="062"/>
        <w:rPr>
          <w:lang w:val="uk-UA"/>
        </w:rPr>
      </w:pPr>
      <w:r w:rsidRPr="004579C8">
        <w:rPr>
          <w:lang w:val="uk-UA"/>
        </w:rPr>
        <w:t xml:space="preserve">Аналіз архітектури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ВВ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пакету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Аналіз класу</w:t>
      </w:r>
    </w:p>
    <w:p w:rsidR="00892AF0" w:rsidRPr="004579C8" w:rsidRDefault="00892AF0" w:rsidP="00892AF0">
      <w:pPr>
        <w:pStyle w:val="062"/>
        <w:rPr>
          <w:lang w:val="uk-UA"/>
        </w:rPr>
      </w:pPr>
      <w:r w:rsidRPr="004579C8">
        <w:rPr>
          <w:lang w:val="uk-UA"/>
        </w:rPr>
        <w:t xml:space="preserve">Аналіз архітектури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ВВ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Аналіз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пакету</w:t>
      </w:r>
    </w:p>
    <w:p w:rsidR="00CC56E1" w:rsidRPr="004579C8" w:rsidRDefault="00CC56E1" w:rsidP="00CC56E1">
      <w:pPr>
        <w:pStyle w:val="06"/>
        <w:rPr>
          <w:lang w:val="uk-UA"/>
        </w:rPr>
      </w:pPr>
      <w:r w:rsidRPr="004579C8">
        <w:rPr>
          <w:lang w:val="uk-UA"/>
        </w:rPr>
        <w:t>Модель аналізу структурована за: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Варіантами використання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Класами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Пакетами</w:t>
      </w:r>
    </w:p>
    <w:p w:rsidR="00CC56E1" w:rsidRPr="004579C8" w:rsidRDefault="00CC56E1" w:rsidP="00CC56E1">
      <w:pPr>
        <w:pStyle w:val="061"/>
        <w:rPr>
          <w:lang w:val="uk-UA"/>
        </w:rPr>
      </w:pPr>
      <w:r w:rsidRPr="004579C8">
        <w:rPr>
          <w:lang w:val="uk-UA"/>
        </w:rPr>
        <w:t>Класами та пакетами</w:t>
      </w:r>
    </w:p>
    <w:p w:rsidR="00CC56E1" w:rsidRPr="004579C8" w:rsidRDefault="00CC56E1" w:rsidP="00CC56E1">
      <w:pPr>
        <w:pStyle w:val="06"/>
        <w:rPr>
          <w:lang w:val="uk-UA"/>
        </w:rPr>
      </w:pPr>
      <w:r w:rsidRPr="004579C8">
        <w:rPr>
          <w:lang w:val="uk-UA"/>
        </w:rPr>
        <w:t>Модель ВВ стрктурована за: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Класами та пакетами</w:t>
      </w:r>
    </w:p>
    <w:p w:rsidR="00CC56E1" w:rsidRPr="004579C8" w:rsidRDefault="00CC56E1" w:rsidP="00CC56E1">
      <w:pPr>
        <w:pStyle w:val="061"/>
        <w:rPr>
          <w:lang w:val="uk-UA"/>
        </w:rPr>
      </w:pPr>
      <w:r w:rsidRPr="004579C8">
        <w:rPr>
          <w:lang w:val="uk-UA"/>
        </w:rPr>
        <w:t>Варіантами використання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 xml:space="preserve">Класами </w:t>
      </w:r>
    </w:p>
    <w:p w:rsidR="00892AF0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CC56E1" w:rsidRPr="004579C8" w:rsidRDefault="00CC56E1" w:rsidP="00CC56E1">
      <w:pPr>
        <w:pStyle w:val="06"/>
        <w:rPr>
          <w:lang w:val="uk-UA"/>
        </w:rPr>
      </w:pPr>
      <w:r w:rsidRPr="004579C8">
        <w:rPr>
          <w:lang w:val="uk-UA"/>
        </w:rPr>
        <w:t>Модель аналізу визначає:</w:t>
      </w:r>
    </w:p>
    <w:p w:rsidR="00CC56E1" w:rsidRPr="004579C8" w:rsidRDefault="00CC56E1" w:rsidP="00CC56E1">
      <w:pPr>
        <w:pStyle w:val="061"/>
        <w:rPr>
          <w:lang w:val="uk-UA"/>
        </w:rPr>
      </w:pPr>
      <w:r w:rsidRPr="004579C8">
        <w:rPr>
          <w:lang w:val="uk-UA"/>
        </w:rPr>
        <w:t>Як функції реалізуються у реалізаціях ВВ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Функції системи та ВВ для подальшого аналізу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Зіставлення моделей проектування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Описом проекту системи, сконцентрованого на реалізації</w:t>
      </w:r>
    </w:p>
    <w:p w:rsidR="00CC56E1" w:rsidRPr="004579C8" w:rsidRDefault="00CC56E1" w:rsidP="00CC56E1">
      <w:pPr>
        <w:pStyle w:val="06"/>
        <w:rPr>
          <w:lang w:val="uk-UA"/>
        </w:rPr>
      </w:pPr>
      <w:r w:rsidRPr="004579C8">
        <w:rPr>
          <w:lang w:val="uk-UA"/>
        </w:rPr>
        <w:t>Модель ВВ визначає: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Як функції реалізуються у реалізаціях ВВ</w:t>
      </w:r>
    </w:p>
    <w:p w:rsidR="00CC56E1" w:rsidRPr="004579C8" w:rsidRDefault="00CC56E1" w:rsidP="009B5D50">
      <w:pPr>
        <w:pStyle w:val="061"/>
        <w:rPr>
          <w:lang w:val="uk-UA"/>
        </w:rPr>
      </w:pPr>
      <w:r w:rsidRPr="004579C8">
        <w:rPr>
          <w:lang w:val="uk-UA"/>
        </w:rPr>
        <w:lastRenderedPageBreak/>
        <w:t>Функції системи та ВВ для подальшого аналізу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Зіставлення моделей проектування</w:t>
      </w:r>
    </w:p>
    <w:p w:rsidR="00CC56E1" w:rsidRPr="004579C8" w:rsidRDefault="00CC56E1" w:rsidP="00CC56E1">
      <w:pPr>
        <w:pStyle w:val="062"/>
        <w:rPr>
          <w:lang w:val="uk-UA"/>
        </w:rPr>
      </w:pPr>
      <w:r w:rsidRPr="004579C8">
        <w:rPr>
          <w:lang w:val="uk-UA"/>
        </w:rPr>
        <w:t>Описом проекту системи, сконцентрованого на реалізації</w:t>
      </w:r>
    </w:p>
    <w:p w:rsidR="00A13807" w:rsidRPr="004579C8" w:rsidRDefault="00A13807" w:rsidP="00A13807">
      <w:pPr>
        <w:pStyle w:val="06"/>
        <w:rPr>
          <w:lang w:val="uk-UA"/>
        </w:rPr>
      </w:pPr>
      <w:r w:rsidRPr="004579C8">
        <w:rPr>
          <w:lang w:val="uk-UA"/>
        </w:rPr>
        <w:t>Скільки стереотипів має модель аналізу: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Два</w:t>
      </w:r>
    </w:p>
    <w:p w:rsidR="00A13807" w:rsidRPr="004579C8" w:rsidRDefault="00A13807" w:rsidP="00A13807">
      <w:pPr>
        <w:pStyle w:val="061"/>
        <w:rPr>
          <w:lang w:val="uk-UA"/>
        </w:rPr>
      </w:pPr>
      <w:r w:rsidRPr="004579C8">
        <w:rPr>
          <w:lang w:val="uk-UA"/>
        </w:rPr>
        <w:t>Три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Будь-яка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Чотири</w:t>
      </w:r>
    </w:p>
    <w:p w:rsidR="00A13807" w:rsidRPr="004579C8" w:rsidRDefault="00A13807" w:rsidP="00A13807">
      <w:pPr>
        <w:pStyle w:val="06"/>
        <w:rPr>
          <w:lang w:val="uk-UA"/>
        </w:rPr>
      </w:pPr>
      <w:r w:rsidRPr="004579C8">
        <w:rPr>
          <w:lang w:val="uk-UA"/>
        </w:rPr>
        <w:t>Скільки стереотипів має модель проектування: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Два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Три</w:t>
      </w:r>
    </w:p>
    <w:p w:rsidR="00A13807" w:rsidRPr="004579C8" w:rsidRDefault="00A13807" w:rsidP="00A13807">
      <w:pPr>
        <w:pStyle w:val="061"/>
        <w:rPr>
          <w:lang w:val="uk-UA"/>
        </w:rPr>
      </w:pPr>
      <w:r w:rsidRPr="004579C8">
        <w:rPr>
          <w:lang w:val="uk-UA"/>
        </w:rPr>
        <w:t>Будь-яка</w:t>
      </w:r>
    </w:p>
    <w:p w:rsidR="009B5D50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Чотири</w:t>
      </w:r>
    </w:p>
    <w:p w:rsidR="00A13807" w:rsidRPr="004579C8" w:rsidRDefault="00A13807" w:rsidP="00A13807">
      <w:pPr>
        <w:pStyle w:val="06"/>
        <w:rPr>
          <w:lang w:val="uk-UA"/>
        </w:rPr>
      </w:pPr>
      <w:r w:rsidRPr="004579C8">
        <w:rPr>
          <w:lang w:val="uk-UA"/>
        </w:rPr>
        <w:t>Який рівень формалізації містить модель аналізу:</w:t>
      </w:r>
    </w:p>
    <w:p w:rsidR="00A13807" w:rsidRPr="004579C8" w:rsidRDefault="00A13807" w:rsidP="00A13807">
      <w:pPr>
        <w:pStyle w:val="061"/>
        <w:rPr>
          <w:lang w:val="uk-UA"/>
        </w:rPr>
      </w:pPr>
      <w:r w:rsidRPr="004579C8">
        <w:rPr>
          <w:lang w:val="uk-UA"/>
        </w:rPr>
        <w:t>Низький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Високий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Середній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Жодна з відповідей неправильна</w:t>
      </w:r>
    </w:p>
    <w:p w:rsidR="00A13807" w:rsidRPr="004579C8" w:rsidRDefault="00A13807" w:rsidP="00A13807">
      <w:pPr>
        <w:pStyle w:val="06"/>
        <w:rPr>
          <w:lang w:val="uk-UA"/>
        </w:rPr>
      </w:pPr>
      <w:r w:rsidRPr="004579C8">
        <w:rPr>
          <w:lang w:val="uk-UA"/>
        </w:rPr>
        <w:t>Який рівень формалізації містить модель проектування: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Низький</w:t>
      </w:r>
    </w:p>
    <w:p w:rsidR="00A13807" w:rsidRPr="004579C8" w:rsidRDefault="00A13807" w:rsidP="00A13807">
      <w:pPr>
        <w:pStyle w:val="061"/>
        <w:rPr>
          <w:lang w:val="uk-UA"/>
        </w:rPr>
      </w:pPr>
      <w:r w:rsidRPr="004579C8">
        <w:rPr>
          <w:lang w:val="uk-UA"/>
        </w:rPr>
        <w:t>Високий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Середній</w:t>
      </w:r>
    </w:p>
    <w:p w:rsidR="00A13807" w:rsidRPr="004579C8" w:rsidRDefault="00A13807" w:rsidP="00A13807">
      <w:pPr>
        <w:pStyle w:val="062"/>
        <w:rPr>
          <w:lang w:val="uk-UA"/>
        </w:rPr>
      </w:pPr>
      <w:r w:rsidRPr="004579C8">
        <w:rPr>
          <w:lang w:val="uk-UA"/>
        </w:rPr>
        <w:t>Жодна з відповідей неправильна</w:t>
      </w:r>
    </w:p>
    <w:p w:rsidR="00854E0B" w:rsidRPr="004579C8" w:rsidRDefault="00854E0B" w:rsidP="00854E0B">
      <w:pPr>
        <w:pStyle w:val="06"/>
        <w:rPr>
          <w:lang w:val="uk-UA"/>
        </w:rPr>
      </w:pPr>
      <w:r w:rsidRPr="004579C8">
        <w:rPr>
          <w:lang w:val="uk-UA"/>
        </w:rPr>
        <w:t>Архітектор моделі проетування відповідає за:</w:t>
      </w:r>
    </w:p>
    <w:p w:rsidR="00854E0B" w:rsidRPr="004579C8" w:rsidRDefault="00854E0B" w:rsidP="00854E0B">
      <w:pPr>
        <w:pStyle w:val="061"/>
        <w:rPr>
          <w:lang w:val="uk-UA"/>
        </w:rPr>
      </w:pPr>
      <w:r w:rsidRPr="004579C8">
        <w:rPr>
          <w:lang w:val="uk-UA"/>
        </w:rPr>
        <w:t>Модель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Клас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Підсистема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Проект реалізації ВВ</w:t>
      </w:r>
    </w:p>
    <w:p w:rsidR="00854E0B" w:rsidRPr="004579C8" w:rsidRDefault="00854E0B" w:rsidP="00854E0B">
      <w:pPr>
        <w:pStyle w:val="06"/>
        <w:rPr>
          <w:lang w:val="uk-UA"/>
        </w:rPr>
      </w:pPr>
      <w:r w:rsidRPr="004579C8">
        <w:rPr>
          <w:lang w:val="uk-UA"/>
        </w:rPr>
        <w:t>Архітектор моделі проетування відповідає за:</w:t>
      </w:r>
    </w:p>
    <w:p w:rsidR="00854E0B" w:rsidRPr="004579C8" w:rsidRDefault="00854E0B" w:rsidP="00854E0B">
      <w:pPr>
        <w:pStyle w:val="061"/>
        <w:rPr>
          <w:lang w:val="uk-UA"/>
        </w:rPr>
      </w:pPr>
      <w:r w:rsidRPr="004579C8">
        <w:rPr>
          <w:lang w:val="uk-UA"/>
        </w:rPr>
        <w:t>Модель розгортання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Клас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Підсистема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Проект реалізації ВВ</w:t>
      </w:r>
    </w:p>
    <w:p w:rsidR="00854E0B" w:rsidRPr="004579C8" w:rsidRDefault="00854E0B" w:rsidP="00854E0B">
      <w:pPr>
        <w:pStyle w:val="06"/>
        <w:rPr>
          <w:lang w:val="uk-UA"/>
        </w:rPr>
      </w:pPr>
      <w:r w:rsidRPr="004579C8">
        <w:rPr>
          <w:lang w:val="uk-UA"/>
        </w:rPr>
        <w:t>Архітектор моделі проетування відповідає за:</w:t>
      </w:r>
    </w:p>
    <w:p w:rsidR="00854E0B" w:rsidRPr="004579C8" w:rsidRDefault="00854E0B" w:rsidP="00854E0B">
      <w:pPr>
        <w:pStyle w:val="061"/>
        <w:rPr>
          <w:lang w:val="uk-UA"/>
        </w:rPr>
      </w:pPr>
      <w:r w:rsidRPr="004579C8">
        <w:rPr>
          <w:lang w:val="uk-UA"/>
        </w:rPr>
        <w:t>Опис архітектури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Клас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Підсистема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lastRenderedPageBreak/>
        <w:t>Проект реалізації ВВ</w:t>
      </w:r>
    </w:p>
    <w:p w:rsidR="00854E0B" w:rsidRPr="004579C8" w:rsidRDefault="00854E0B" w:rsidP="00854E0B">
      <w:pPr>
        <w:pStyle w:val="06"/>
        <w:rPr>
          <w:lang w:val="uk-UA"/>
        </w:rPr>
      </w:pPr>
      <w:r w:rsidRPr="004579C8">
        <w:rPr>
          <w:lang w:val="uk-UA"/>
        </w:rPr>
        <w:t>Інженер з ВВ моделі проетування відповідає за: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Опис архітектури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Клас проектування</w:t>
      </w:r>
    </w:p>
    <w:p w:rsidR="00854E0B" w:rsidRPr="004579C8" w:rsidRDefault="00854E0B" w:rsidP="00854E0B">
      <w:pPr>
        <w:pStyle w:val="062"/>
        <w:rPr>
          <w:lang w:val="uk-UA"/>
        </w:rPr>
      </w:pPr>
      <w:r w:rsidRPr="004579C8">
        <w:rPr>
          <w:lang w:val="uk-UA"/>
        </w:rPr>
        <w:t>Підсистема проектування</w:t>
      </w:r>
    </w:p>
    <w:p w:rsidR="00854E0B" w:rsidRPr="004579C8" w:rsidRDefault="00854E0B" w:rsidP="00854E0B">
      <w:pPr>
        <w:pStyle w:val="061"/>
        <w:rPr>
          <w:lang w:val="uk-UA"/>
        </w:rPr>
      </w:pPr>
      <w:r w:rsidRPr="004579C8">
        <w:rPr>
          <w:lang w:val="uk-UA"/>
        </w:rPr>
        <w:t>Проект реалізації ВВ</w:t>
      </w:r>
    </w:p>
    <w:p w:rsidR="0063237D" w:rsidRPr="004579C8" w:rsidRDefault="0063237D" w:rsidP="0063237D">
      <w:pPr>
        <w:pStyle w:val="06"/>
        <w:rPr>
          <w:lang w:val="uk-UA"/>
        </w:rPr>
      </w:pPr>
      <w:r w:rsidRPr="004579C8">
        <w:rPr>
          <w:lang w:val="uk-UA"/>
        </w:rPr>
        <w:t>Інженер з компонентів моделі проектування відповідає за: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Опис архітектури</w:t>
      </w:r>
    </w:p>
    <w:p w:rsidR="0063237D" w:rsidRPr="004579C8" w:rsidRDefault="0063237D" w:rsidP="0063237D">
      <w:pPr>
        <w:pStyle w:val="061"/>
        <w:rPr>
          <w:lang w:val="uk-UA"/>
        </w:rPr>
      </w:pPr>
      <w:r w:rsidRPr="004579C8">
        <w:rPr>
          <w:lang w:val="uk-UA"/>
        </w:rPr>
        <w:t>Клас проектування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Модель розгортання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Проект реалізації ВВ</w:t>
      </w:r>
    </w:p>
    <w:p w:rsidR="0063237D" w:rsidRPr="004579C8" w:rsidRDefault="0063237D" w:rsidP="0063237D">
      <w:pPr>
        <w:pStyle w:val="06"/>
        <w:rPr>
          <w:lang w:val="uk-UA"/>
        </w:rPr>
      </w:pPr>
      <w:r w:rsidRPr="004579C8">
        <w:rPr>
          <w:lang w:val="uk-UA"/>
        </w:rPr>
        <w:t>Інженер з компонентів моделі проектування відповідає за: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Опис архітектури</w:t>
      </w:r>
    </w:p>
    <w:p w:rsidR="0063237D" w:rsidRPr="004579C8" w:rsidRDefault="0063237D" w:rsidP="0063237D">
      <w:pPr>
        <w:pStyle w:val="061"/>
        <w:rPr>
          <w:lang w:val="uk-UA"/>
        </w:rPr>
      </w:pPr>
      <w:r w:rsidRPr="004579C8">
        <w:rPr>
          <w:lang w:val="uk-UA"/>
        </w:rPr>
        <w:t>Підсистема проетування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Модель розгортання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Проект реалізації ВВ</w:t>
      </w:r>
    </w:p>
    <w:p w:rsidR="0063237D" w:rsidRPr="004579C8" w:rsidRDefault="0063237D" w:rsidP="0063237D">
      <w:pPr>
        <w:pStyle w:val="06"/>
        <w:rPr>
          <w:lang w:val="uk-UA"/>
        </w:rPr>
      </w:pPr>
      <w:r w:rsidRPr="004579C8">
        <w:rPr>
          <w:lang w:val="uk-UA"/>
        </w:rPr>
        <w:t>Інженер з компонентів моделі проектування відповідає за:</w:t>
      </w:r>
    </w:p>
    <w:p w:rsidR="0063237D" w:rsidRPr="004579C8" w:rsidRDefault="0063237D" w:rsidP="0063237D">
      <w:pPr>
        <w:pStyle w:val="062"/>
        <w:rPr>
          <w:rStyle w:val="0620"/>
          <w:lang w:val="uk-UA"/>
        </w:rPr>
      </w:pPr>
      <w:r w:rsidRPr="004579C8">
        <w:rPr>
          <w:lang w:val="uk-UA"/>
        </w:rPr>
        <w:t>Опис архітектури</w:t>
      </w:r>
    </w:p>
    <w:p w:rsidR="0063237D" w:rsidRPr="004579C8" w:rsidRDefault="0063237D" w:rsidP="0063237D">
      <w:pPr>
        <w:pStyle w:val="061"/>
        <w:rPr>
          <w:lang w:val="uk-UA"/>
        </w:rPr>
      </w:pPr>
      <w:r w:rsidRPr="004579C8">
        <w:rPr>
          <w:lang w:val="uk-UA"/>
        </w:rPr>
        <w:t>Інтерфейс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Модель розгортання</w:t>
      </w:r>
    </w:p>
    <w:p w:rsidR="0063237D" w:rsidRPr="004579C8" w:rsidRDefault="0063237D" w:rsidP="0063237D">
      <w:pPr>
        <w:pStyle w:val="062"/>
        <w:rPr>
          <w:lang w:val="uk-UA"/>
        </w:rPr>
      </w:pPr>
      <w:r w:rsidRPr="004579C8">
        <w:rPr>
          <w:lang w:val="uk-UA"/>
        </w:rPr>
        <w:t>Проект реалізації ВВ</w:t>
      </w:r>
    </w:p>
    <w:p w:rsidR="00A9698F" w:rsidRPr="004579C8" w:rsidRDefault="00A9698F" w:rsidP="00A9698F">
      <w:pPr>
        <w:pStyle w:val="06"/>
        <w:rPr>
          <w:lang w:val="uk-UA"/>
        </w:rPr>
      </w:pPr>
      <w:r w:rsidRPr="004579C8">
        <w:rPr>
          <w:lang w:val="uk-UA"/>
        </w:rPr>
        <w:t>Вкажіть правильну послідовність робочого процесу побудови моделі проектування:</w:t>
      </w:r>
    </w:p>
    <w:p w:rsidR="00A9698F" w:rsidRPr="004579C8" w:rsidRDefault="00A9698F" w:rsidP="00A9698F">
      <w:pPr>
        <w:pStyle w:val="061"/>
        <w:rPr>
          <w:lang w:val="uk-UA"/>
        </w:rPr>
      </w:pPr>
      <w:r w:rsidRPr="004579C8">
        <w:rPr>
          <w:lang w:val="uk-UA"/>
        </w:rPr>
        <w:t xml:space="preserve">Ідентифікуються класи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Виділяються відповідальності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Проектуються класи та реалізації ВВ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Класи проектування збирають у підсистеми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Визначають інтерфейси між підсистемами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 xml:space="preserve">Ідентифікуються класи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Проектуються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класи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та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реалізації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ВВ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Виділяються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відповідальності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Класи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проектування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збирають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у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підсистеми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Визначають інтерфейси між підсистемами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 xml:space="preserve">Ідентифікуються класи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Проектуються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класи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та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реалізації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ВВ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Класи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проектування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збирають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у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підсистеми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Визначають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інтерфейси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між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підсистемами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 xml:space="preserve">Виділяються відповідальності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Проектуються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класи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та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реалізації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ВВ</w:t>
      </w:r>
      <w:r w:rsidRPr="004579C8">
        <w:rPr>
          <w:lang w:val="uk-UA"/>
        </w:rPr>
        <w:t xml:space="preserve">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Кла</w:t>
      </w:r>
      <w:r w:rsidRPr="004579C8">
        <w:rPr>
          <w:lang w:val="uk-UA"/>
        </w:rPr>
        <w:t xml:space="preserve">си проектування збирають у підсистеми </w:t>
      </w:r>
      <w:r w:rsidRPr="004579C8">
        <w:rPr>
          <w:rFonts w:ascii="Arial" w:hAnsi="Arial" w:cs="Arial"/>
          <w:lang w:val="uk-UA"/>
        </w:rPr>
        <w:t>→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Визначають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інтерфейси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між</w:t>
      </w:r>
      <w:r w:rsidRPr="004579C8">
        <w:rPr>
          <w:lang w:val="uk-UA"/>
        </w:rPr>
        <w:t xml:space="preserve"> </w:t>
      </w:r>
      <w:r w:rsidRPr="004579C8">
        <w:rPr>
          <w:rFonts w:cs="Verdana"/>
          <w:lang w:val="uk-UA"/>
        </w:rPr>
        <w:t>підсистемами</w:t>
      </w:r>
    </w:p>
    <w:p w:rsidR="00A9698F" w:rsidRPr="004579C8" w:rsidRDefault="00A9698F" w:rsidP="00A9698F">
      <w:pPr>
        <w:pStyle w:val="06"/>
        <w:rPr>
          <w:lang w:val="uk-UA"/>
        </w:rPr>
      </w:pPr>
      <w:r w:rsidRPr="004579C8">
        <w:rPr>
          <w:lang w:val="uk-UA"/>
        </w:rPr>
        <w:t>Вкажіть основні причини невдач Microsoft Solution Framework: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Постійна зміна вимог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Нечіткі або неповні специфікації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Низька якість коду</w:t>
      </w:r>
    </w:p>
    <w:p w:rsidR="00A9698F" w:rsidRPr="004579C8" w:rsidRDefault="00A9698F" w:rsidP="00A9698F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A9698F" w:rsidRPr="004579C8" w:rsidRDefault="00A9698F" w:rsidP="00A9698F">
      <w:pPr>
        <w:pStyle w:val="06"/>
        <w:rPr>
          <w:lang w:val="uk-UA"/>
        </w:rPr>
      </w:pPr>
      <w:r w:rsidRPr="004579C8">
        <w:rPr>
          <w:lang w:val="uk-UA"/>
        </w:rPr>
        <w:t>Вкажіть основні причини невдач Microsoft Solution Framework: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Занадто широка постановка завдання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lastRenderedPageBreak/>
        <w:t>Помилка в підборі кадрів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Погана організація роботи</w:t>
      </w:r>
    </w:p>
    <w:p w:rsidR="00A9698F" w:rsidRPr="004579C8" w:rsidRDefault="00A9698F" w:rsidP="00A9698F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A9698F" w:rsidRPr="004579C8" w:rsidRDefault="00A9698F" w:rsidP="00A9698F">
      <w:pPr>
        <w:pStyle w:val="06"/>
        <w:rPr>
          <w:lang w:val="uk-UA"/>
        </w:rPr>
      </w:pPr>
      <w:r w:rsidRPr="004579C8">
        <w:rPr>
          <w:lang w:val="uk-UA"/>
        </w:rPr>
        <w:t>Сприяння відкритої комунікації це:</w:t>
      </w:r>
    </w:p>
    <w:p w:rsidR="00A9698F" w:rsidRPr="004579C8" w:rsidRDefault="00A9698F" w:rsidP="00A9698F">
      <w:pPr>
        <w:pStyle w:val="061"/>
        <w:rPr>
          <w:lang w:val="uk-UA"/>
        </w:rPr>
      </w:pPr>
      <w:r w:rsidRPr="004579C8">
        <w:rPr>
          <w:lang w:val="uk-UA"/>
        </w:rPr>
        <w:t>Модель процесу MSF запроваджує вільний інформаційний потік сред членів команди та зацікавлених сторін для забезпечен</w:t>
      </w:r>
      <w:r w:rsidR="004162D5" w:rsidRPr="004579C8">
        <w:rPr>
          <w:lang w:val="uk-UA"/>
        </w:rPr>
        <w:t>ня однакового розуміння завдань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фазу формування концепції  та окремий ключовий момент затвердження бачення для форму</w:t>
      </w:r>
      <w:r w:rsidR="004162D5" w:rsidRPr="004579C8">
        <w:rPr>
          <w:lang w:val="uk-UA"/>
        </w:rPr>
        <w:t>вання спільного бачення проекту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Модель командної групи MSF ґрунтується на принципі важливості роботи кожного для отри</w:t>
      </w:r>
      <w:r w:rsidR="004162D5" w:rsidRPr="004579C8">
        <w:rPr>
          <w:lang w:val="uk-UA"/>
        </w:rPr>
        <w:t>мання якісного рішення проблеми</w:t>
      </w:r>
    </w:p>
    <w:p w:rsidR="00A9698F" w:rsidRPr="004579C8" w:rsidRDefault="00A9698F" w:rsidP="00A9698F">
      <w:pPr>
        <w:pStyle w:val="062"/>
        <w:rPr>
          <w:lang w:val="uk-UA"/>
        </w:rPr>
      </w:pPr>
      <w:r w:rsidRPr="004579C8">
        <w:rPr>
          <w:lang w:val="uk-UA"/>
        </w:rPr>
        <w:t>Рішення повинне приносити користь організації у виг</w:t>
      </w:r>
      <w:r w:rsidR="004162D5" w:rsidRPr="004579C8">
        <w:rPr>
          <w:lang w:val="uk-UA"/>
        </w:rPr>
        <w:t>ляді додавання вартості бізнесу</w:t>
      </w:r>
    </w:p>
    <w:p w:rsidR="00021278" w:rsidRPr="004579C8" w:rsidRDefault="00021278" w:rsidP="00021278">
      <w:pPr>
        <w:pStyle w:val="06"/>
        <w:rPr>
          <w:lang w:val="uk-UA"/>
        </w:rPr>
      </w:pPr>
      <w:r w:rsidRPr="004579C8">
        <w:rPr>
          <w:lang w:val="uk-UA"/>
        </w:rPr>
        <w:t>Робота у напрямку спільного бачення проекту це: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вільний інформаційний потік сред членів команди та зацікавлених сторін для забезпечен</w:t>
      </w:r>
      <w:r w:rsidR="004162D5" w:rsidRPr="004579C8">
        <w:rPr>
          <w:lang w:val="uk-UA"/>
        </w:rPr>
        <w:t>ня однакового розуміння завдань</w:t>
      </w:r>
    </w:p>
    <w:p w:rsidR="00021278" w:rsidRPr="004579C8" w:rsidRDefault="00021278" w:rsidP="00021278">
      <w:pPr>
        <w:pStyle w:val="061"/>
        <w:rPr>
          <w:lang w:val="uk-UA"/>
        </w:rPr>
      </w:pPr>
      <w:r w:rsidRPr="004579C8">
        <w:rPr>
          <w:lang w:val="uk-UA"/>
        </w:rPr>
        <w:t>Модель процесу MSF запроваджує фазу формування концепції  та окремий ключовий момент затвердження бачення для форму</w:t>
      </w:r>
      <w:r w:rsidR="004162D5" w:rsidRPr="004579C8">
        <w:rPr>
          <w:lang w:val="uk-UA"/>
        </w:rPr>
        <w:t>вання спільного бачення проекту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командної групи MSF ґрунтується на принципі важливості роботи кожного для отри</w:t>
      </w:r>
      <w:r w:rsidR="004162D5" w:rsidRPr="004579C8">
        <w:rPr>
          <w:lang w:val="uk-UA"/>
        </w:rPr>
        <w:t>мання якісного рішення проблеми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Рішення повинне приносити користь організації у виг</w:t>
      </w:r>
      <w:r w:rsidR="004162D5" w:rsidRPr="004579C8">
        <w:rPr>
          <w:lang w:val="uk-UA"/>
        </w:rPr>
        <w:t>ляді додавання вартості бізнесу</w:t>
      </w:r>
    </w:p>
    <w:p w:rsidR="00021278" w:rsidRPr="004579C8" w:rsidRDefault="00021278" w:rsidP="00021278">
      <w:pPr>
        <w:pStyle w:val="06"/>
        <w:rPr>
          <w:lang w:val="uk-UA"/>
        </w:rPr>
      </w:pPr>
      <w:r w:rsidRPr="004579C8">
        <w:rPr>
          <w:lang w:val="uk-UA"/>
        </w:rPr>
        <w:t>Визначення індивідуальної та спільної відповідальності це: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вільний інформаційний потік сред членів команди та зацікавлених сторін для забезпечен</w:t>
      </w:r>
      <w:r w:rsidR="004162D5" w:rsidRPr="004579C8">
        <w:rPr>
          <w:lang w:val="uk-UA"/>
        </w:rPr>
        <w:t>ня однакового розуміння завдань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фазу формування концепції  та окремий ключовий момент затвердження бачення для форму</w:t>
      </w:r>
      <w:r w:rsidR="004162D5" w:rsidRPr="004579C8">
        <w:rPr>
          <w:lang w:val="uk-UA"/>
        </w:rPr>
        <w:t>вання спільного бачення проекту</w:t>
      </w:r>
    </w:p>
    <w:p w:rsidR="00021278" w:rsidRPr="004579C8" w:rsidRDefault="00021278" w:rsidP="00021278">
      <w:pPr>
        <w:pStyle w:val="061"/>
        <w:rPr>
          <w:lang w:val="uk-UA"/>
        </w:rPr>
      </w:pPr>
      <w:r w:rsidRPr="004579C8">
        <w:rPr>
          <w:lang w:val="uk-UA"/>
        </w:rPr>
        <w:t>Модель командної групи MSF ґрунтується на принципі важливості роботи кожного для отримання якісного рішення проблеми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Рішення повинне приносити користь організації у виг</w:t>
      </w:r>
      <w:r w:rsidR="004162D5" w:rsidRPr="004579C8">
        <w:rPr>
          <w:lang w:val="uk-UA"/>
        </w:rPr>
        <w:t>ляді додавання вартості бізнесу</w:t>
      </w:r>
    </w:p>
    <w:p w:rsidR="00021278" w:rsidRPr="004579C8" w:rsidRDefault="00021278" w:rsidP="00021278">
      <w:pPr>
        <w:pStyle w:val="06"/>
        <w:rPr>
          <w:lang w:val="uk-UA"/>
        </w:rPr>
      </w:pPr>
      <w:r w:rsidRPr="004579C8">
        <w:rPr>
          <w:lang w:val="uk-UA"/>
        </w:rPr>
        <w:t>Зосередження на бізнес-цілях це: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вільний інформаційний потік сред членів команди та зацікавлених сторін для забезпечен</w:t>
      </w:r>
      <w:r w:rsidR="004162D5" w:rsidRPr="004579C8">
        <w:rPr>
          <w:lang w:val="uk-UA"/>
        </w:rPr>
        <w:t>ня однакового розуміння завдань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фазу формування концепції  та окремий ключовий момент затвердження бачення для форму</w:t>
      </w:r>
      <w:r w:rsidR="004162D5" w:rsidRPr="004579C8">
        <w:rPr>
          <w:lang w:val="uk-UA"/>
        </w:rPr>
        <w:t>вання спільного бачення проекту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командної групи MSF ґрунтується на принципі важливості роботи кожного для отри</w:t>
      </w:r>
      <w:r w:rsidR="004162D5" w:rsidRPr="004579C8">
        <w:rPr>
          <w:lang w:val="uk-UA"/>
        </w:rPr>
        <w:t>мання якісного рішення проблеми</w:t>
      </w:r>
    </w:p>
    <w:p w:rsidR="00021278" w:rsidRPr="004579C8" w:rsidRDefault="00021278" w:rsidP="00021278">
      <w:pPr>
        <w:pStyle w:val="061"/>
        <w:rPr>
          <w:lang w:val="uk-UA"/>
        </w:rPr>
      </w:pPr>
      <w:r w:rsidRPr="004579C8">
        <w:rPr>
          <w:lang w:val="uk-UA"/>
        </w:rPr>
        <w:t>Рішення повинне приносити користь організації у вигляді додавання вартості біз</w:t>
      </w:r>
      <w:r w:rsidR="004162D5" w:rsidRPr="004579C8">
        <w:rPr>
          <w:lang w:val="uk-UA"/>
        </w:rPr>
        <w:t>несу</w:t>
      </w:r>
    </w:p>
    <w:p w:rsidR="00021278" w:rsidRPr="004579C8" w:rsidRDefault="00021278" w:rsidP="00021278">
      <w:pPr>
        <w:pStyle w:val="06"/>
        <w:rPr>
          <w:lang w:val="uk-UA"/>
        </w:rPr>
      </w:pPr>
      <w:r w:rsidRPr="004579C8">
        <w:rPr>
          <w:lang w:val="uk-UA"/>
        </w:rPr>
        <w:t xml:space="preserve">Бути гнучкими, очікувати на зміни це: 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вільний інформаційний потік сред членів команди та зацікавлених сторін для забезпечен</w:t>
      </w:r>
      <w:r w:rsidR="004162D5" w:rsidRPr="004579C8">
        <w:rPr>
          <w:lang w:val="uk-UA"/>
        </w:rPr>
        <w:t>ня однакового розуміння завдань</w:t>
      </w:r>
    </w:p>
    <w:p w:rsidR="00021278" w:rsidRPr="004579C8" w:rsidRDefault="00021278" w:rsidP="004162D5">
      <w:pPr>
        <w:pStyle w:val="061"/>
        <w:rPr>
          <w:lang w:val="uk-UA"/>
        </w:rPr>
      </w:pPr>
      <w:r w:rsidRPr="004579C8">
        <w:rPr>
          <w:lang w:val="uk-UA"/>
        </w:rPr>
        <w:t>MSF припускає, що у виробничому середовищі на рішення постійно впливають зміни. Команда повинна бути обізнаною та гот</w:t>
      </w:r>
      <w:r w:rsidR="004162D5" w:rsidRPr="004579C8">
        <w:rPr>
          <w:lang w:val="uk-UA"/>
        </w:rPr>
        <w:t>овою до керування змінами вимог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Модель командної групи MSF ґрунтується на принципі важливості роботи кожного для отримання якісного рішення проблеми.</w:t>
      </w:r>
    </w:p>
    <w:p w:rsidR="00021278" w:rsidRPr="004579C8" w:rsidRDefault="00021278" w:rsidP="00021278">
      <w:pPr>
        <w:pStyle w:val="062"/>
        <w:rPr>
          <w:lang w:val="uk-UA"/>
        </w:rPr>
      </w:pPr>
      <w:r w:rsidRPr="004579C8">
        <w:rPr>
          <w:lang w:val="uk-UA"/>
        </w:rPr>
        <w:t>MSF вимагає використання досвіду, отриманого у попередніх проектах</w:t>
      </w:r>
    </w:p>
    <w:p w:rsidR="004162D5" w:rsidRPr="004579C8" w:rsidRDefault="004162D5" w:rsidP="004162D5">
      <w:pPr>
        <w:pStyle w:val="06"/>
        <w:rPr>
          <w:lang w:val="uk-UA"/>
        </w:rPr>
      </w:pPr>
      <w:r w:rsidRPr="004579C8">
        <w:rPr>
          <w:lang w:val="uk-UA"/>
        </w:rPr>
        <w:lastRenderedPageBreak/>
        <w:t>Навчання за досвідом це:</w:t>
      </w:r>
    </w:p>
    <w:p w:rsidR="004162D5" w:rsidRPr="004579C8" w:rsidRDefault="004162D5" w:rsidP="004162D5">
      <w:pPr>
        <w:pStyle w:val="062"/>
        <w:rPr>
          <w:lang w:val="uk-UA"/>
        </w:rPr>
      </w:pPr>
      <w:r w:rsidRPr="004579C8">
        <w:rPr>
          <w:lang w:val="uk-UA"/>
        </w:rPr>
        <w:t>Модель процесу MSF запроваджує вільний інформаційний потік сред членів команди та зацікавлених сторін для забезпечення однакового розуміння завдань.</w:t>
      </w:r>
    </w:p>
    <w:p w:rsidR="004162D5" w:rsidRPr="004579C8" w:rsidRDefault="004162D5" w:rsidP="004162D5">
      <w:pPr>
        <w:pStyle w:val="062"/>
        <w:rPr>
          <w:lang w:val="uk-UA"/>
        </w:rPr>
      </w:pPr>
      <w:r w:rsidRPr="004579C8">
        <w:rPr>
          <w:lang w:val="uk-UA"/>
        </w:rPr>
        <w:t>MSF припускає, що у виробничому середовищі на рішення постійно впливають зміни. Команда повинна бути обізнаною та готовою до керування змінами вимог.</w:t>
      </w:r>
    </w:p>
    <w:p w:rsidR="004162D5" w:rsidRPr="004579C8" w:rsidRDefault="004162D5" w:rsidP="004162D5">
      <w:pPr>
        <w:pStyle w:val="062"/>
        <w:rPr>
          <w:lang w:val="uk-UA"/>
        </w:rPr>
      </w:pPr>
      <w:r w:rsidRPr="004579C8">
        <w:rPr>
          <w:lang w:val="uk-UA"/>
        </w:rPr>
        <w:t>Модель командної групи MSF ґрунтується на принципі важливості роботи кожного для отримання якісного рішення проблеми.</w:t>
      </w:r>
    </w:p>
    <w:p w:rsidR="004162D5" w:rsidRPr="004579C8" w:rsidRDefault="004162D5" w:rsidP="004162D5">
      <w:pPr>
        <w:pStyle w:val="061"/>
        <w:rPr>
          <w:lang w:val="uk-UA"/>
        </w:rPr>
      </w:pPr>
      <w:r w:rsidRPr="004579C8">
        <w:rPr>
          <w:lang w:val="uk-UA"/>
        </w:rPr>
        <w:t>MSF вимагає використання досвіду, отриманого у попередніх проектах</w:t>
      </w:r>
    </w:p>
    <w:p w:rsidR="003F792D" w:rsidRPr="004579C8" w:rsidRDefault="003F792D" w:rsidP="003F792D">
      <w:pPr>
        <w:pStyle w:val="06"/>
        <w:rPr>
          <w:lang w:val="uk-UA"/>
        </w:rPr>
      </w:pPr>
      <w:r w:rsidRPr="004579C8">
        <w:rPr>
          <w:lang w:val="uk-UA"/>
        </w:rPr>
        <w:t>Модель процесу MSF запроваджує вільний інформаційний потік сред членів команди та зацікавлених сторін для забезпечення однакового розуміння завдань, це:</w:t>
      </w:r>
    </w:p>
    <w:p w:rsidR="003F792D" w:rsidRPr="004579C8" w:rsidRDefault="003F792D" w:rsidP="003F792D">
      <w:pPr>
        <w:pStyle w:val="061"/>
        <w:rPr>
          <w:lang w:val="uk-UA"/>
        </w:rPr>
      </w:pPr>
      <w:r w:rsidRPr="004579C8">
        <w:rPr>
          <w:lang w:val="uk-UA"/>
        </w:rPr>
        <w:t>Сприяння відкритої комунікації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Робота у напрямку спільного бачення проекту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Визначення індивідуальної та спільної відповідальності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Зосередження на бізнес-цілях</w:t>
      </w:r>
    </w:p>
    <w:p w:rsidR="003F792D" w:rsidRPr="004579C8" w:rsidRDefault="003F792D" w:rsidP="003F792D">
      <w:pPr>
        <w:pStyle w:val="06"/>
        <w:rPr>
          <w:lang w:val="uk-UA"/>
        </w:rPr>
      </w:pPr>
      <w:r w:rsidRPr="004579C8">
        <w:rPr>
          <w:lang w:val="uk-UA"/>
        </w:rPr>
        <w:t>Модель процесу MSF запроваджує фазу формування концепції  та окремий ключовий момент затвердження бачення для формування спільного бачення проекту, це: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Сприяння відкритої комунікації</w:t>
      </w:r>
    </w:p>
    <w:p w:rsidR="003F792D" w:rsidRPr="004579C8" w:rsidRDefault="003F792D" w:rsidP="003F792D">
      <w:pPr>
        <w:pStyle w:val="061"/>
        <w:rPr>
          <w:lang w:val="uk-UA"/>
        </w:rPr>
      </w:pPr>
      <w:r w:rsidRPr="004579C8">
        <w:rPr>
          <w:lang w:val="uk-UA"/>
        </w:rPr>
        <w:t>Робота у напрямку спільного бачення проекту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Визначення індивідуальної та спільної відповідальності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Зосередження на бізнес-цілях</w:t>
      </w:r>
    </w:p>
    <w:p w:rsidR="003F792D" w:rsidRPr="004579C8" w:rsidRDefault="003F792D" w:rsidP="003F792D">
      <w:pPr>
        <w:pStyle w:val="06"/>
        <w:rPr>
          <w:lang w:val="uk-UA"/>
        </w:rPr>
      </w:pPr>
      <w:r w:rsidRPr="004579C8">
        <w:rPr>
          <w:lang w:val="uk-UA"/>
        </w:rPr>
        <w:t>Модель командної групи MSF ґрунтується на принципі важливості роботи кожного для отримання якісного рішення проблеми, це: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Сприяння відкритої комунікації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Робота у напрямку спільного бачення проекту</w:t>
      </w:r>
    </w:p>
    <w:p w:rsidR="003F792D" w:rsidRPr="004579C8" w:rsidRDefault="003F792D" w:rsidP="003F792D">
      <w:pPr>
        <w:pStyle w:val="061"/>
        <w:rPr>
          <w:lang w:val="uk-UA"/>
        </w:rPr>
      </w:pPr>
      <w:r w:rsidRPr="004579C8">
        <w:rPr>
          <w:lang w:val="uk-UA"/>
        </w:rPr>
        <w:t>Визначення індивідуальної та спільної відповідальності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Зосередження на бізнес-цілях</w:t>
      </w:r>
    </w:p>
    <w:p w:rsidR="003F792D" w:rsidRPr="004579C8" w:rsidRDefault="003F792D" w:rsidP="003F792D">
      <w:pPr>
        <w:pStyle w:val="06"/>
        <w:rPr>
          <w:lang w:val="uk-UA"/>
        </w:rPr>
      </w:pPr>
      <w:r w:rsidRPr="004579C8">
        <w:rPr>
          <w:lang w:val="uk-UA"/>
        </w:rPr>
        <w:t>MSF складається із: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Двох моделей</w:t>
      </w:r>
    </w:p>
    <w:p w:rsidR="003F792D" w:rsidRPr="004579C8" w:rsidRDefault="003F792D" w:rsidP="003F792D">
      <w:pPr>
        <w:pStyle w:val="061"/>
        <w:rPr>
          <w:lang w:val="uk-UA"/>
        </w:rPr>
      </w:pPr>
      <w:r w:rsidRPr="004579C8">
        <w:rPr>
          <w:lang w:val="uk-UA"/>
        </w:rPr>
        <w:t>Двох моделей та трьох дисциплін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Тьох моделей та двох дисциплін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Тьох дисциплін</w:t>
      </w:r>
    </w:p>
    <w:p w:rsidR="003F792D" w:rsidRPr="004579C8" w:rsidRDefault="003F792D" w:rsidP="003F792D">
      <w:pPr>
        <w:pStyle w:val="06"/>
        <w:rPr>
          <w:lang w:val="uk-UA"/>
        </w:rPr>
      </w:pPr>
      <w:r w:rsidRPr="004579C8">
        <w:rPr>
          <w:lang w:val="uk-UA"/>
        </w:rPr>
        <w:t>До моделей MSF відносять: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 xml:space="preserve">Моделі командної групи </w:t>
      </w:r>
    </w:p>
    <w:p w:rsidR="003F792D" w:rsidRPr="004579C8" w:rsidRDefault="003F792D" w:rsidP="003F792D">
      <w:pPr>
        <w:pStyle w:val="061"/>
        <w:rPr>
          <w:lang w:val="uk-UA"/>
        </w:rPr>
      </w:pPr>
      <w:r w:rsidRPr="004579C8">
        <w:rPr>
          <w:lang w:val="uk-UA"/>
        </w:rPr>
        <w:t>Моделі командної групи та моделі процесу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 xml:space="preserve">Моделі тестування та оделі командної групи 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Моделі процесу</w:t>
      </w:r>
    </w:p>
    <w:p w:rsidR="003F792D" w:rsidRPr="004579C8" w:rsidRDefault="003F792D" w:rsidP="0059356B">
      <w:pPr>
        <w:pStyle w:val="06"/>
        <w:rPr>
          <w:lang w:val="uk-UA"/>
        </w:rPr>
      </w:pPr>
      <w:r w:rsidRPr="004579C8">
        <w:rPr>
          <w:lang w:val="uk-UA"/>
        </w:rPr>
        <w:t>До дисциплін MSF відносять:</w:t>
      </w:r>
    </w:p>
    <w:p w:rsidR="003F792D" w:rsidRPr="004579C8" w:rsidRDefault="003F792D" w:rsidP="0059356B">
      <w:pPr>
        <w:pStyle w:val="061"/>
        <w:rPr>
          <w:lang w:val="uk-UA"/>
        </w:rPr>
      </w:pPr>
      <w:r w:rsidRPr="004579C8">
        <w:rPr>
          <w:lang w:val="uk-UA"/>
        </w:rPr>
        <w:t>Управління проектами, уп</w:t>
      </w:r>
      <w:bookmarkStart w:id="0" w:name="_GoBack"/>
      <w:bookmarkEnd w:id="0"/>
      <w:r w:rsidRPr="004579C8">
        <w:rPr>
          <w:lang w:val="uk-UA"/>
        </w:rPr>
        <w:t>равління ризиками, управління підготовкою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lastRenderedPageBreak/>
        <w:t>Управління підготовкою, управління ризиками</w:t>
      </w:r>
    </w:p>
    <w:p w:rsidR="003F792D" w:rsidRPr="004579C8" w:rsidRDefault="003F792D" w:rsidP="003F792D">
      <w:pPr>
        <w:pStyle w:val="062"/>
        <w:rPr>
          <w:lang w:val="uk-UA"/>
        </w:rPr>
      </w:pPr>
      <w:r w:rsidRPr="004579C8">
        <w:rPr>
          <w:lang w:val="uk-UA"/>
        </w:rPr>
        <w:t>Управління проектами</w:t>
      </w:r>
    </w:p>
    <w:p w:rsidR="003F792D" w:rsidRPr="004579C8" w:rsidRDefault="003F792D" w:rsidP="0059356B">
      <w:pPr>
        <w:pStyle w:val="062"/>
        <w:rPr>
          <w:lang w:val="uk-UA"/>
        </w:rPr>
      </w:pPr>
      <w:r w:rsidRPr="004579C8">
        <w:rPr>
          <w:lang w:val="uk-UA"/>
        </w:rPr>
        <w:t>Управління</w:t>
      </w:r>
      <w:r w:rsidR="0059356B" w:rsidRPr="004579C8">
        <w:rPr>
          <w:lang w:val="uk-UA"/>
        </w:rPr>
        <w:t xml:space="preserve"> </w:t>
      </w:r>
      <w:r w:rsidRPr="004579C8">
        <w:rPr>
          <w:lang w:val="uk-UA"/>
        </w:rPr>
        <w:t>ризиками</w:t>
      </w:r>
    </w:p>
    <w:p w:rsidR="00B42A01" w:rsidRPr="004579C8" w:rsidRDefault="00B42A01" w:rsidP="00B42A01">
      <w:pPr>
        <w:pStyle w:val="06"/>
        <w:rPr>
          <w:lang w:val="uk-UA"/>
        </w:rPr>
      </w:pPr>
      <w:r w:rsidRPr="004579C8">
        <w:rPr>
          <w:lang w:val="uk-UA"/>
        </w:rPr>
        <w:t>Program management, це:</w:t>
      </w:r>
    </w:p>
    <w:p w:rsidR="00B42A01" w:rsidRPr="004579C8" w:rsidRDefault="00B42A01" w:rsidP="00B42A01">
      <w:pPr>
        <w:pStyle w:val="061"/>
        <w:rPr>
          <w:lang w:val="uk-UA"/>
        </w:rPr>
      </w:pPr>
      <w:r w:rsidRPr="004579C8">
        <w:rPr>
          <w:lang w:val="uk-UA"/>
        </w:rPr>
        <w:t>Виконавець цієї ролі відповідає за організацію (але не керує): здійснює ведення графіка робіт, ранкові 15-хвилинні наради, забезпечує відповідність стандартам і специфікаціям, фіксацію порушень, написання технічної документації</w:t>
      </w:r>
    </w:p>
    <w:p w:rsidR="00B42A01" w:rsidRPr="004579C8" w:rsidRDefault="00B42A01" w:rsidP="00B42A01">
      <w:pPr>
        <w:pStyle w:val="062"/>
        <w:rPr>
          <w:lang w:val="uk-UA"/>
        </w:rPr>
      </w:pPr>
      <w:r w:rsidRPr="004579C8">
        <w:rPr>
          <w:lang w:val="uk-UA"/>
        </w:rPr>
        <w:t>Виконавці цієї ролі відповідають за спілкування із замовником, написання специфікації, роз'яснення завдань розроблювачам</w:t>
      </w:r>
    </w:p>
    <w:p w:rsidR="00B42A01" w:rsidRPr="004579C8" w:rsidRDefault="00B42A01" w:rsidP="00B42A01">
      <w:pPr>
        <w:pStyle w:val="062"/>
        <w:rPr>
          <w:lang w:val="uk-UA"/>
        </w:rPr>
      </w:pPr>
      <w:r w:rsidRPr="004579C8">
        <w:rPr>
          <w:lang w:val="uk-UA"/>
        </w:rPr>
        <w:t>Розроблення і початкове тестування продукту</w:t>
      </w:r>
    </w:p>
    <w:p w:rsidR="0059356B" w:rsidRPr="004579C8" w:rsidRDefault="00B42A01" w:rsidP="00B42A01">
      <w:pPr>
        <w:pStyle w:val="062"/>
        <w:rPr>
          <w:lang w:val="uk-UA"/>
        </w:rPr>
      </w:pPr>
      <w:r w:rsidRPr="004579C8">
        <w:rPr>
          <w:lang w:val="uk-UA"/>
        </w:rPr>
        <w:t>Розгортання релізу продукту, супровід і його технічна підтримка</w:t>
      </w:r>
    </w:p>
    <w:p w:rsidR="00703B95" w:rsidRPr="004579C8" w:rsidRDefault="00703B95" w:rsidP="00703B95">
      <w:pPr>
        <w:pStyle w:val="06"/>
        <w:rPr>
          <w:lang w:val="uk-UA"/>
        </w:rPr>
      </w:pPr>
      <w:r w:rsidRPr="004579C8">
        <w:rPr>
          <w:lang w:val="uk-UA"/>
        </w:rPr>
        <w:t>Product management, це: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Виконавець цієї ролі відповідає за організацію (але не керує): здійснює ведення графіка робіт, ранкові 15-хвилинні наради, забезпечує відповідність стандартам і специфікаціям, фіксацію порушень, написання технічної документації</w:t>
      </w:r>
    </w:p>
    <w:p w:rsidR="00703B95" w:rsidRPr="004579C8" w:rsidRDefault="00703B95" w:rsidP="00703B95">
      <w:pPr>
        <w:pStyle w:val="061"/>
        <w:rPr>
          <w:lang w:val="uk-UA"/>
        </w:rPr>
      </w:pPr>
      <w:r w:rsidRPr="004579C8">
        <w:rPr>
          <w:lang w:val="uk-UA"/>
        </w:rPr>
        <w:t>Виконавці цієї ролі відповідають за спілкування із замовником, написання специфікації, роз'яснення завдань розроблювачам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Розроблення і початкове тестування продукту</w:t>
      </w:r>
    </w:p>
    <w:p w:rsidR="00B42A01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Розгортання релізу продукту, супровід і його технічна підтримка</w:t>
      </w:r>
    </w:p>
    <w:p w:rsidR="00703B95" w:rsidRPr="004579C8" w:rsidRDefault="00703B95" w:rsidP="00703B95">
      <w:pPr>
        <w:pStyle w:val="06"/>
        <w:rPr>
          <w:lang w:val="uk-UA"/>
        </w:rPr>
      </w:pPr>
      <w:r w:rsidRPr="004579C8">
        <w:rPr>
          <w:lang w:val="uk-UA"/>
        </w:rPr>
        <w:t>Development, це: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Виконавець цієї ролі відповідає за організацію (але не керує): здійснює ведення графіка робіт, ранкові 15-хвилинні наради, забезпечує відповідність стандартам і специфікаціям, фіксацію порушень, написання технічної документації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Виконавці цієї ролі відповідають за спілкування із замовником, написання специфікації, роз'яснення завдань розроблювачам</w:t>
      </w:r>
    </w:p>
    <w:p w:rsidR="00703B95" w:rsidRPr="004579C8" w:rsidRDefault="00703B95" w:rsidP="00703B95">
      <w:pPr>
        <w:pStyle w:val="061"/>
        <w:rPr>
          <w:lang w:val="uk-UA"/>
        </w:rPr>
      </w:pPr>
      <w:r w:rsidRPr="004579C8">
        <w:rPr>
          <w:lang w:val="uk-UA"/>
        </w:rPr>
        <w:t>Розроблення і початкове тестування продукту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Розгортання релізу продукту, супровід і його технічна підтримка</w:t>
      </w:r>
    </w:p>
    <w:p w:rsidR="00703B95" w:rsidRPr="004579C8" w:rsidRDefault="00703B95" w:rsidP="00703B95">
      <w:pPr>
        <w:pStyle w:val="06"/>
        <w:rPr>
          <w:lang w:val="uk-UA"/>
        </w:rPr>
      </w:pPr>
      <w:r w:rsidRPr="004579C8">
        <w:rPr>
          <w:lang w:val="uk-UA"/>
        </w:rPr>
        <w:t>Release management, це: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Виконавець цієї ролі відповідає за організацію (але не керує): здійснює ведення графіка робіт, ранкові 15-хвилинні наради, забезпечує відповідність стандартам і специфікаціям, фіксацію порушень, написання технічної документації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Виконавці цієї ролі відповідають за спілкування із замовником, написання специфікації, роз'яснення завдань розроблювачам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Розроблення і початкове тестування продукту</w:t>
      </w:r>
    </w:p>
    <w:p w:rsidR="00703B95" w:rsidRPr="004579C8" w:rsidRDefault="00703B95" w:rsidP="00703B95">
      <w:pPr>
        <w:pStyle w:val="061"/>
        <w:rPr>
          <w:lang w:val="uk-UA"/>
        </w:rPr>
      </w:pPr>
      <w:r w:rsidRPr="004579C8">
        <w:rPr>
          <w:lang w:val="uk-UA"/>
        </w:rPr>
        <w:t>Розгортання релізу продукту, супровід і його технічна підтримка</w:t>
      </w:r>
    </w:p>
    <w:p w:rsidR="00703B95" w:rsidRPr="004579C8" w:rsidRDefault="00703B95" w:rsidP="00703B95">
      <w:pPr>
        <w:pStyle w:val="06"/>
        <w:rPr>
          <w:lang w:val="uk-UA"/>
        </w:rPr>
      </w:pPr>
      <w:r w:rsidRPr="004579C8">
        <w:rPr>
          <w:lang w:val="uk-UA"/>
        </w:rPr>
        <w:t>User expirience, це:</w:t>
      </w:r>
    </w:p>
    <w:p w:rsidR="00703B95" w:rsidRPr="004579C8" w:rsidRDefault="00703B95" w:rsidP="00703B95">
      <w:pPr>
        <w:pStyle w:val="061"/>
        <w:rPr>
          <w:lang w:val="uk-UA"/>
        </w:rPr>
      </w:pPr>
      <w:r w:rsidRPr="004579C8">
        <w:rPr>
          <w:lang w:val="uk-UA"/>
        </w:rPr>
        <w:t>Підвищення ефективності роботи користувачів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Визначення відповідності показників якості релізу встановленим значенням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Розроблення і початкове тестування продукту</w:t>
      </w:r>
    </w:p>
    <w:p w:rsidR="00703B95" w:rsidRPr="004579C8" w:rsidRDefault="00703B95" w:rsidP="00703B95">
      <w:pPr>
        <w:pStyle w:val="062"/>
        <w:rPr>
          <w:lang w:val="uk-UA"/>
        </w:rPr>
      </w:pPr>
      <w:r w:rsidRPr="004579C8">
        <w:rPr>
          <w:lang w:val="uk-UA"/>
        </w:rPr>
        <w:t>Розгортання релізу продукту, супровід і його технічна підтримка</w:t>
      </w:r>
    </w:p>
    <w:p w:rsidR="00EB0519" w:rsidRPr="004579C8" w:rsidRDefault="00EB0519" w:rsidP="00EB0519">
      <w:pPr>
        <w:pStyle w:val="06"/>
        <w:rPr>
          <w:lang w:val="uk-UA"/>
        </w:rPr>
      </w:pPr>
      <w:r w:rsidRPr="004579C8">
        <w:rPr>
          <w:lang w:val="uk-UA"/>
        </w:rPr>
        <w:t>Test, це: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Підвищення ефективності роботи користувачів</w:t>
      </w:r>
    </w:p>
    <w:p w:rsidR="00EB0519" w:rsidRPr="004579C8" w:rsidRDefault="00EB0519" w:rsidP="00EB0519">
      <w:pPr>
        <w:pStyle w:val="061"/>
        <w:rPr>
          <w:lang w:val="uk-UA"/>
        </w:rPr>
      </w:pPr>
      <w:r w:rsidRPr="004579C8">
        <w:rPr>
          <w:lang w:val="uk-UA"/>
        </w:rPr>
        <w:lastRenderedPageBreak/>
        <w:t>Визначення відповідності показників якості релізу встановленим значенням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Розроблення і початкове тестування продукту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Розгортання релізу продукту, супровід і його технічна підтримка</w:t>
      </w:r>
    </w:p>
    <w:p w:rsidR="00EB0519" w:rsidRPr="004579C8" w:rsidRDefault="00EB0519" w:rsidP="00EB0519">
      <w:pPr>
        <w:pStyle w:val="06"/>
        <w:rPr>
          <w:lang w:val="uk-UA"/>
        </w:rPr>
      </w:pPr>
      <w:r w:rsidRPr="004579C8">
        <w:rPr>
          <w:lang w:val="uk-UA"/>
        </w:rPr>
        <w:t>Виконавець цієї ролі відповідає за організацію (але не керує): здійснює ведення графіка робіт, ранкові 15-хвилинні наради, забезпечує відповідність стандартам і специфікаціям, фіксацію порушень, написання технічної документації, це:</w:t>
      </w:r>
    </w:p>
    <w:p w:rsidR="00EB0519" w:rsidRPr="004579C8" w:rsidRDefault="00EB0519" w:rsidP="00EB0519">
      <w:pPr>
        <w:pStyle w:val="061"/>
        <w:rPr>
          <w:lang w:val="uk-UA"/>
        </w:rPr>
      </w:pPr>
      <w:r w:rsidRPr="004579C8">
        <w:rPr>
          <w:lang w:val="uk-UA"/>
        </w:rPr>
        <w:t>Program management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Product management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Development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User expirience</w:t>
      </w:r>
    </w:p>
    <w:p w:rsidR="00EB0519" w:rsidRPr="004579C8" w:rsidRDefault="00EB0519" w:rsidP="00EB0519">
      <w:pPr>
        <w:pStyle w:val="06"/>
        <w:rPr>
          <w:lang w:val="uk-UA"/>
        </w:rPr>
      </w:pPr>
      <w:r w:rsidRPr="004579C8">
        <w:rPr>
          <w:lang w:val="uk-UA"/>
        </w:rPr>
        <w:t>Виконавці цієї ролі відповідають за спілкування із замовником, написання специфікації, роз'яснення завдань розроблювачам, це: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Program management</w:t>
      </w:r>
    </w:p>
    <w:p w:rsidR="00EB0519" w:rsidRPr="004579C8" w:rsidRDefault="00EB0519" w:rsidP="00EB0519">
      <w:pPr>
        <w:pStyle w:val="061"/>
        <w:rPr>
          <w:lang w:val="uk-UA"/>
        </w:rPr>
      </w:pPr>
      <w:r w:rsidRPr="004579C8">
        <w:rPr>
          <w:lang w:val="uk-UA"/>
        </w:rPr>
        <w:t>Product management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Development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User expirience</w:t>
      </w:r>
    </w:p>
    <w:p w:rsidR="00EB0519" w:rsidRPr="004579C8" w:rsidRDefault="00EB0519" w:rsidP="00EB0519">
      <w:pPr>
        <w:pStyle w:val="06"/>
        <w:rPr>
          <w:lang w:val="uk-UA"/>
        </w:rPr>
      </w:pPr>
      <w:r w:rsidRPr="004579C8">
        <w:rPr>
          <w:lang w:val="uk-UA"/>
        </w:rPr>
        <w:t>Розроблення і початкове тестування продукту, це: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Program management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Product management</w:t>
      </w:r>
    </w:p>
    <w:p w:rsidR="00EB0519" w:rsidRPr="004579C8" w:rsidRDefault="00EB0519" w:rsidP="00EB0519">
      <w:pPr>
        <w:pStyle w:val="061"/>
        <w:rPr>
          <w:lang w:val="uk-UA"/>
        </w:rPr>
      </w:pPr>
      <w:r w:rsidRPr="004579C8">
        <w:rPr>
          <w:lang w:val="uk-UA"/>
        </w:rPr>
        <w:t>Development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User expirience</w:t>
      </w:r>
    </w:p>
    <w:p w:rsidR="00EB0519" w:rsidRPr="004579C8" w:rsidRDefault="00EB0519" w:rsidP="00EB0519">
      <w:pPr>
        <w:pStyle w:val="06"/>
        <w:rPr>
          <w:lang w:val="uk-UA"/>
        </w:rPr>
      </w:pPr>
      <w:r w:rsidRPr="004579C8">
        <w:rPr>
          <w:lang w:val="uk-UA"/>
        </w:rPr>
        <w:t>Підвищення ефективності роботи користувачів, це: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Program management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Product management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Development</w:t>
      </w:r>
    </w:p>
    <w:p w:rsidR="00EB0519" w:rsidRPr="004579C8" w:rsidRDefault="00EB0519" w:rsidP="00EB0519">
      <w:pPr>
        <w:pStyle w:val="061"/>
        <w:rPr>
          <w:lang w:val="uk-UA"/>
        </w:rPr>
      </w:pPr>
      <w:r w:rsidRPr="004579C8">
        <w:rPr>
          <w:lang w:val="uk-UA"/>
        </w:rPr>
        <w:t xml:space="preserve">User </w:t>
      </w:r>
      <w:r w:rsidRPr="004579C8">
        <w:rPr>
          <w:lang w:val="uk-UA"/>
        </w:rPr>
        <w:t>experience</w:t>
      </w:r>
    </w:p>
    <w:p w:rsidR="00EB0519" w:rsidRPr="004579C8" w:rsidRDefault="00EB0519" w:rsidP="00EB0519">
      <w:pPr>
        <w:pStyle w:val="06"/>
        <w:rPr>
          <w:lang w:val="uk-UA"/>
        </w:rPr>
      </w:pPr>
      <w:r w:rsidRPr="004579C8">
        <w:rPr>
          <w:lang w:val="uk-UA"/>
        </w:rPr>
        <w:t>Розгортання релізу продукту, супровід і його технічна підтримка, це:</w:t>
      </w:r>
    </w:p>
    <w:p w:rsidR="00EB0519" w:rsidRPr="004579C8" w:rsidRDefault="00EB0519" w:rsidP="00EB0519">
      <w:pPr>
        <w:pStyle w:val="061"/>
        <w:rPr>
          <w:lang w:val="uk-UA"/>
        </w:rPr>
      </w:pPr>
      <w:r w:rsidRPr="004579C8">
        <w:rPr>
          <w:lang w:val="uk-UA"/>
        </w:rPr>
        <w:t>Release management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Test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Development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User expirience</w:t>
      </w:r>
    </w:p>
    <w:p w:rsidR="00EB0519" w:rsidRPr="004579C8" w:rsidRDefault="00EB0519" w:rsidP="00EB0519">
      <w:pPr>
        <w:pStyle w:val="06"/>
        <w:rPr>
          <w:lang w:val="uk-UA"/>
        </w:rPr>
      </w:pPr>
      <w:r w:rsidRPr="004579C8">
        <w:rPr>
          <w:lang w:val="uk-UA"/>
        </w:rPr>
        <w:t>Визначення відповідності показників якості релізу встановленим значенням, це: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Release management</w:t>
      </w:r>
    </w:p>
    <w:p w:rsidR="00EB0519" w:rsidRPr="004579C8" w:rsidRDefault="00EB0519" w:rsidP="00EB0519">
      <w:pPr>
        <w:pStyle w:val="061"/>
        <w:rPr>
          <w:lang w:val="uk-UA"/>
        </w:rPr>
      </w:pPr>
      <w:r w:rsidRPr="004579C8">
        <w:rPr>
          <w:lang w:val="uk-UA"/>
        </w:rPr>
        <w:t>Test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Development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User experience</w:t>
      </w:r>
    </w:p>
    <w:p w:rsidR="00EB0519" w:rsidRPr="004579C8" w:rsidRDefault="00EB0519" w:rsidP="00BF2BB6">
      <w:pPr>
        <w:pStyle w:val="06"/>
        <w:rPr>
          <w:lang w:val="uk-UA"/>
        </w:rPr>
      </w:pPr>
      <w:r w:rsidRPr="004579C8">
        <w:rPr>
          <w:lang w:val="uk-UA"/>
        </w:rPr>
        <w:lastRenderedPageBreak/>
        <w:t>До основних принципів і практичних прийомів, на яких ґрунтується модель процесу відносять: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Ітеративний підхід (послідовний випуск версій)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 xml:space="preserve">Підготовка чіткої документації </w:t>
      </w:r>
    </w:p>
    <w:p w:rsidR="00EB0519" w:rsidRPr="004579C8" w:rsidRDefault="00EB0519" w:rsidP="00EB0519">
      <w:pPr>
        <w:pStyle w:val="062"/>
        <w:rPr>
          <w:lang w:val="uk-UA"/>
        </w:rPr>
      </w:pPr>
      <w:r w:rsidRPr="004579C8">
        <w:rPr>
          <w:lang w:val="uk-UA"/>
        </w:rPr>
        <w:t>Урахування невизначеності майбутнього</w:t>
      </w:r>
    </w:p>
    <w:p w:rsidR="00EB0519" w:rsidRPr="004579C8" w:rsidRDefault="00EB0519" w:rsidP="00BF2BB6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BF2BB6" w:rsidRPr="004579C8" w:rsidRDefault="00BF2BB6" w:rsidP="00BF2BB6">
      <w:pPr>
        <w:pStyle w:val="06"/>
        <w:rPr>
          <w:lang w:val="uk-UA"/>
        </w:rPr>
      </w:pPr>
      <w:r w:rsidRPr="004579C8">
        <w:rPr>
          <w:lang w:val="uk-UA"/>
        </w:rPr>
        <w:t>До основних принципів і практичних прийомів, на яких ґрунтується модель процесу НЕ відносять:</w:t>
      </w:r>
    </w:p>
    <w:p w:rsidR="00BF2BB6" w:rsidRPr="004579C8" w:rsidRDefault="00BF2BB6" w:rsidP="00BF2BB6">
      <w:pPr>
        <w:pStyle w:val="062"/>
        <w:rPr>
          <w:lang w:val="uk-UA"/>
        </w:rPr>
      </w:pPr>
      <w:r w:rsidRPr="004579C8">
        <w:rPr>
          <w:lang w:val="uk-UA"/>
        </w:rPr>
        <w:t>Облік компромісів</w:t>
      </w:r>
    </w:p>
    <w:p w:rsidR="00BF2BB6" w:rsidRPr="004579C8" w:rsidRDefault="00BF2BB6" w:rsidP="00BF2BB6">
      <w:pPr>
        <w:pStyle w:val="062"/>
        <w:rPr>
          <w:lang w:val="uk-UA"/>
        </w:rPr>
      </w:pPr>
      <w:r w:rsidRPr="004579C8">
        <w:rPr>
          <w:lang w:val="uk-UA"/>
        </w:rPr>
        <w:t>Керування ризиками</w:t>
      </w:r>
    </w:p>
    <w:p w:rsidR="00BF2BB6" w:rsidRPr="004579C8" w:rsidRDefault="00BF2BB6" w:rsidP="00BF2BB6">
      <w:pPr>
        <w:pStyle w:val="062"/>
        <w:rPr>
          <w:lang w:val="uk-UA"/>
        </w:rPr>
      </w:pPr>
      <w:r w:rsidRPr="004579C8">
        <w:rPr>
          <w:lang w:val="uk-UA"/>
        </w:rPr>
        <w:t>Підтримка відповідального відношення колективу до строків випуску продукту</w:t>
      </w:r>
    </w:p>
    <w:p w:rsidR="00BF2BB6" w:rsidRPr="004579C8" w:rsidRDefault="00BF2BB6" w:rsidP="00BF2BB6">
      <w:pPr>
        <w:pStyle w:val="061"/>
        <w:rPr>
          <w:lang w:val="uk-UA"/>
        </w:rPr>
      </w:pPr>
      <w:r w:rsidRPr="004579C8">
        <w:rPr>
          <w:lang w:val="uk-UA"/>
        </w:rPr>
        <w:t>Розроблення інструментів для автоматизації</w:t>
      </w:r>
    </w:p>
    <w:p w:rsidR="00B80309" w:rsidRPr="004579C8" w:rsidRDefault="00B80309" w:rsidP="00B80309">
      <w:pPr>
        <w:pStyle w:val="06"/>
        <w:rPr>
          <w:lang w:val="uk-UA"/>
        </w:rPr>
      </w:pPr>
      <w:r w:rsidRPr="004579C8">
        <w:rPr>
          <w:lang w:val="uk-UA"/>
        </w:rPr>
        <w:t xml:space="preserve">Які особливості має Process model: </w:t>
      </w:r>
    </w:p>
    <w:p w:rsidR="00B80309" w:rsidRPr="004579C8" w:rsidRDefault="00B80309" w:rsidP="00B80309">
      <w:pPr>
        <w:pStyle w:val="062"/>
        <w:rPr>
          <w:lang w:val="uk-UA"/>
        </w:rPr>
      </w:pPr>
      <w:r w:rsidRPr="004579C8">
        <w:rPr>
          <w:lang w:val="uk-UA"/>
        </w:rPr>
        <w:t>Розбивка всього процесу на фази</w:t>
      </w:r>
    </w:p>
    <w:p w:rsidR="00B80309" w:rsidRPr="004579C8" w:rsidRDefault="00B80309" w:rsidP="00B80309">
      <w:pPr>
        <w:pStyle w:val="062"/>
        <w:rPr>
          <w:lang w:val="uk-UA"/>
        </w:rPr>
      </w:pPr>
      <w:r w:rsidRPr="004579C8">
        <w:rPr>
          <w:lang w:val="uk-UA"/>
        </w:rPr>
        <w:t>Використання опорних точок (milestones)</w:t>
      </w:r>
    </w:p>
    <w:p w:rsidR="00B80309" w:rsidRPr="004579C8" w:rsidRDefault="00B80309" w:rsidP="00B80309">
      <w:pPr>
        <w:pStyle w:val="062"/>
        <w:rPr>
          <w:lang w:val="uk-UA"/>
        </w:rPr>
      </w:pPr>
      <w:r w:rsidRPr="004579C8">
        <w:rPr>
          <w:lang w:val="uk-UA"/>
        </w:rPr>
        <w:t>Ітеративність</w:t>
      </w:r>
    </w:p>
    <w:p w:rsidR="00B80309" w:rsidRPr="004579C8" w:rsidRDefault="00B80309" w:rsidP="00B80309">
      <w:pPr>
        <w:pStyle w:val="061"/>
        <w:rPr>
          <w:lang w:val="uk-UA"/>
        </w:rPr>
      </w:pPr>
      <w:r w:rsidRPr="004579C8">
        <w:rPr>
          <w:lang w:val="uk-UA"/>
        </w:rPr>
        <w:t>Всі відповіді вірні</w:t>
      </w:r>
    </w:p>
    <w:p w:rsidR="00B328E3" w:rsidRPr="004579C8" w:rsidRDefault="00B328E3" w:rsidP="00B328E3">
      <w:pPr>
        <w:pStyle w:val="06"/>
        <w:rPr>
          <w:lang w:val="uk-UA"/>
        </w:rPr>
      </w:pPr>
      <w:r w:rsidRPr="004579C8">
        <w:rPr>
          <w:lang w:val="uk-UA"/>
        </w:rPr>
        <w:t>Вкажіть скільки відсотків припадає на фазу планування: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5-10%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30-35%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15-20%</w:t>
      </w:r>
    </w:p>
    <w:p w:rsidR="00B328E3" w:rsidRPr="004579C8" w:rsidRDefault="00B328E3" w:rsidP="00B328E3">
      <w:pPr>
        <w:pStyle w:val="061"/>
        <w:rPr>
          <w:lang w:val="uk-UA"/>
        </w:rPr>
      </w:pPr>
      <w:r w:rsidRPr="004579C8">
        <w:rPr>
          <w:lang w:val="uk-UA"/>
        </w:rPr>
        <w:t xml:space="preserve">35-40% </w:t>
      </w:r>
    </w:p>
    <w:p w:rsidR="00B328E3" w:rsidRPr="004579C8" w:rsidRDefault="00B328E3" w:rsidP="00B328E3">
      <w:pPr>
        <w:pStyle w:val="06"/>
        <w:rPr>
          <w:lang w:val="uk-UA"/>
        </w:rPr>
      </w:pPr>
      <w:r w:rsidRPr="004579C8">
        <w:rPr>
          <w:lang w:val="uk-UA"/>
        </w:rPr>
        <w:t>Вкажіть скільки відсотків припадає на фазу розроблення: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5-10%</w:t>
      </w:r>
    </w:p>
    <w:p w:rsidR="00B328E3" w:rsidRPr="004579C8" w:rsidRDefault="00B328E3" w:rsidP="00B328E3">
      <w:pPr>
        <w:pStyle w:val="061"/>
        <w:rPr>
          <w:lang w:val="uk-UA"/>
        </w:rPr>
      </w:pPr>
      <w:r w:rsidRPr="004579C8">
        <w:rPr>
          <w:lang w:val="uk-UA"/>
        </w:rPr>
        <w:t>30-35%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15-20%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35-40%</w:t>
      </w:r>
    </w:p>
    <w:p w:rsidR="00B328E3" w:rsidRPr="004579C8" w:rsidRDefault="00B328E3" w:rsidP="00B328E3">
      <w:pPr>
        <w:pStyle w:val="06"/>
        <w:rPr>
          <w:lang w:val="uk-UA"/>
        </w:rPr>
      </w:pPr>
      <w:r w:rsidRPr="004579C8">
        <w:rPr>
          <w:lang w:val="uk-UA"/>
        </w:rPr>
        <w:t>Вкажіть скільки відсотків припадає на фазу стабілізації: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5-10%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30-35%</w:t>
      </w:r>
    </w:p>
    <w:p w:rsidR="00B328E3" w:rsidRPr="004579C8" w:rsidRDefault="00B328E3" w:rsidP="00B328E3">
      <w:pPr>
        <w:pStyle w:val="061"/>
        <w:rPr>
          <w:lang w:val="uk-UA"/>
        </w:rPr>
      </w:pPr>
      <w:r w:rsidRPr="004579C8">
        <w:rPr>
          <w:lang w:val="uk-UA"/>
        </w:rPr>
        <w:t>15-20%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35-40%</w:t>
      </w:r>
    </w:p>
    <w:p w:rsidR="00B328E3" w:rsidRPr="004579C8" w:rsidRDefault="00B328E3" w:rsidP="00B328E3">
      <w:pPr>
        <w:pStyle w:val="06"/>
        <w:rPr>
          <w:lang w:val="uk-UA"/>
        </w:rPr>
      </w:pPr>
      <w:r w:rsidRPr="004579C8">
        <w:rPr>
          <w:lang w:val="uk-UA"/>
        </w:rPr>
        <w:t>Вкажіть скільки відсотків припадає на фазу розгортання:</w:t>
      </w:r>
    </w:p>
    <w:p w:rsidR="00B328E3" w:rsidRPr="004579C8" w:rsidRDefault="00B328E3" w:rsidP="00B328E3">
      <w:pPr>
        <w:pStyle w:val="061"/>
        <w:rPr>
          <w:lang w:val="uk-UA"/>
        </w:rPr>
      </w:pPr>
      <w:r w:rsidRPr="004579C8">
        <w:rPr>
          <w:lang w:val="uk-UA"/>
        </w:rPr>
        <w:t>0-5%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30-35%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15-20%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35-40%</w:t>
      </w:r>
    </w:p>
    <w:p w:rsidR="00B328E3" w:rsidRPr="004579C8" w:rsidRDefault="00B328E3" w:rsidP="00B328E3">
      <w:pPr>
        <w:pStyle w:val="06"/>
        <w:rPr>
          <w:lang w:val="uk-UA"/>
        </w:rPr>
      </w:pPr>
      <w:r w:rsidRPr="004579C8">
        <w:rPr>
          <w:lang w:val="uk-UA"/>
        </w:rPr>
        <w:lastRenderedPageBreak/>
        <w:t>Вкажіть скільки відсотків припадає на фазу формування концепції: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15-20%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35-40%</w:t>
      </w:r>
    </w:p>
    <w:p w:rsidR="00B328E3" w:rsidRPr="004579C8" w:rsidRDefault="00B328E3" w:rsidP="00B328E3">
      <w:pPr>
        <w:pStyle w:val="061"/>
        <w:rPr>
          <w:lang w:val="uk-UA"/>
        </w:rPr>
      </w:pPr>
      <w:r w:rsidRPr="004579C8">
        <w:rPr>
          <w:lang w:val="uk-UA"/>
        </w:rPr>
        <w:t>5-10%</w:t>
      </w:r>
    </w:p>
    <w:p w:rsidR="00B328E3" w:rsidRPr="004579C8" w:rsidRDefault="00B328E3" w:rsidP="002070DC">
      <w:pPr>
        <w:pStyle w:val="062"/>
        <w:rPr>
          <w:lang w:val="uk-UA"/>
        </w:rPr>
      </w:pPr>
      <w:r w:rsidRPr="004579C8">
        <w:rPr>
          <w:lang w:val="uk-UA"/>
        </w:rPr>
        <w:t>10-15%</w:t>
      </w:r>
    </w:p>
    <w:p w:rsidR="002070DC" w:rsidRPr="004579C8" w:rsidRDefault="002070DC" w:rsidP="002070DC">
      <w:pPr>
        <w:pStyle w:val="06"/>
        <w:rPr>
          <w:lang w:val="uk-UA"/>
        </w:rPr>
      </w:pPr>
      <w:r w:rsidRPr="004579C8">
        <w:rPr>
          <w:lang w:val="uk-UA"/>
        </w:rPr>
        <w:t>Опис завдання на розроблення ПЗ обсягом не більше однієї сторінки, це:</w:t>
      </w:r>
    </w:p>
    <w:p w:rsidR="002070DC" w:rsidRPr="004579C8" w:rsidRDefault="002070DC" w:rsidP="002070DC">
      <w:pPr>
        <w:pStyle w:val="061"/>
        <w:rPr>
          <w:lang w:val="uk-UA"/>
        </w:rPr>
      </w:pPr>
      <w:r w:rsidRPr="004579C8">
        <w:rPr>
          <w:lang w:val="uk-UA"/>
        </w:rPr>
        <w:t>Problem statement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Vision statement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Solution concept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User profiles</w:t>
      </w:r>
    </w:p>
    <w:p w:rsidR="002070DC" w:rsidRPr="004579C8" w:rsidRDefault="002070DC" w:rsidP="002070DC">
      <w:pPr>
        <w:pStyle w:val="06"/>
        <w:rPr>
          <w:lang w:val="uk-UA"/>
        </w:rPr>
      </w:pPr>
      <w:r w:rsidRPr="004579C8">
        <w:rPr>
          <w:lang w:val="uk-UA"/>
        </w:rPr>
        <w:t>Опис того, від чого відштовхується розроблення і яким результатом закінчується, це: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Problem statement</w:t>
      </w:r>
    </w:p>
    <w:p w:rsidR="002070DC" w:rsidRPr="004579C8" w:rsidRDefault="002070DC" w:rsidP="002070DC">
      <w:pPr>
        <w:pStyle w:val="061"/>
        <w:rPr>
          <w:lang w:val="uk-UA"/>
        </w:rPr>
      </w:pPr>
      <w:r w:rsidRPr="004579C8">
        <w:rPr>
          <w:lang w:val="uk-UA"/>
        </w:rPr>
        <w:t>Vision statement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Solution concept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User profiles</w:t>
      </w:r>
    </w:p>
    <w:p w:rsidR="002070DC" w:rsidRPr="004579C8" w:rsidRDefault="002070DC" w:rsidP="002070DC">
      <w:pPr>
        <w:pStyle w:val="06"/>
        <w:rPr>
          <w:lang w:val="uk-UA"/>
        </w:rPr>
      </w:pPr>
      <w:r w:rsidRPr="004579C8">
        <w:rPr>
          <w:lang w:val="uk-UA"/>
        </w:rPr>
        <w:t>Що буде впроваджене в результаті вирішення поставленої проблеми, це: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Problem statement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Vision statement</w:t>
      </w:r>
    </w:p>
    <w:p w:rsidR="002070DC" w:rsidRPr="004579C8" w:rsidRDefault="002070DC" w:rsidP="002070DC">
      <w:pPr>
        <w:pStyle w:val="061"/>
        <w:rPr>
          <w:lang w:val="uk-UA"/>
        </w:rPr>
      </w:pPr>
      <w:r w:rsidRPr="004579C8">
        <w:rPr>
          <w:lang w:val="uk-UA"/>
        </w:rPr>
        <w:t>Solution concept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User profiles</w:t>
      </w:r>
    </w:p>
    <w:p w:rsidR="002070DC" w:rsidRPr="004579C8" w:rsidRDefault="002070DC" w:rsidP="002070DC">
      <w:pPr>
        <w:pStyle w:val="06"/>
        <w:rPr>
          <w:lang w:val="uk-UA"/>
        </w:rPr>
      </w:pPr>
      <w:r w:rsidRPr="004579C8">
        <w:rPr>
          <w:lang w:val="uk-UA"/>
        </w:rPr>
        <w:t>Опис потенційних користувачів системи, це: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Problem statement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Vision statement</w:t>
      </w:r>
    </w:p>
    <w:p w:rsidR="002070DC" w:rsidRPr="004579C8" w:rsidRDefault="002070DC" w:rsidP="002070DC">
      <w:pPr>
        <w:pStyle w:val="062"/>
        <w:rPr>
          <w:lang w:val="uk-UA"/>
        </w:rPr>
      </w:pPr>
      <w:r w:rsidRPr="004579C8">
        <w:rPr>
          <w:lang w:val="uk-UA"/>
        </w:rPr>
        <w:t>Solution concept</w:t>
      </w:r>
    </w:p>
    <w:p w:rsidR="002070DC" w:rsidRPr="004579C8" w:rsidRDefault="002070DC" w:rsidP="002070DC">
      <w:pPr>
        <w:pStyle w:val="061"/>
        <w:rPr>
          <w:lang w:val="uk-UA"/>
        </w:rPr>
      </w:pPr>
      <w:r w:rsidRPr="004579C8">
        <w:rPr>
          <w:lang w:val="uk-UA"/>
        </w:rPr>
        <w:t>User profiles</w:t>
      </w:r>
    </w:p>
    <w:p w:rsidR="0055284D" w:rsidRPr="004579C8" w:rsidRDefault="0055284D" w:rsidP="0055284D">
      <w:pPr>
        <w:pStyle w:val="06"/>
        <w:rPr>
          <w:lang w:val="uk-UA"/>
        </w:rPr>
      </w:pPr>
      <w:r w:rsidRPr="004579C8">
        <w:rPr>
          <w:lang w:val="uk-UA"/>
        </w:rPr>
        <w:t>Опис бізнес-функцій, виконання яких за допомогою розробленого ПЗ поверне інвестиції, це:</w:t>
      </w:r>
    </w:p>
    <w:p w:rsidR="0055284D" w:rsidRPr="004579C8" w:rsidRDefault="0055284D" w:rsidP="0055284D">
      <w:pPr>
        <w:pStyle w:val="062"/>
        <w:rPr>
          <w:lang w:val="uk-UA"/>
        </w:rPr>
      </w:pPr>
      <w:r w:rsidRPr="004579C8">
        <w:rPr>
          <w:lang w:val="uk-UA"/>
        </w:rPr>
        <w:t>Problem statement</w:t>
      </w:r>
    </w:p>
    <w:p w:rsidR="0055284D" w:rsidRPr="004579C8" w:rsidRDefault="0055284D" w:rsidP="0055284D">
      <w:pPr>
        <w:pStyle w:val="061"/>
        <w:rPr>
          <w:lang w:val="uk-UA"/>
        </w:rPr>
      </w:pPr>
      <w:r w:rsidRPr="004579C8">
        <w:rPr>
          <w:lang w:val="uk-UA"/>
        </w:rPr>
        <w:t>Business goals</w:t>
      </w:r>
    </w:p>
    <w:p w:rsidR="0055284D" w:rsidRPr="004579C8" w:rsidRDefault="0055284D" w:rsidP="0055284D">
      <w:pPr>
        <w:pStyle w:val="062"/>
        <w:rPr>
          <w:lang w:val="uk-UA"/>
        </w:rPr>
      </w:pPr>
      <w:r w:rsidRPr="004579C8">
        <w:rPr>
          <w:lang w:val="uk-UA"/>
        </w:rPr>
        <w:t>Design goals</w:t>
      </w:r>
    </w:p>
    <w:p w:rsidR="0055284D" w:rsidRPr="004579C8" w:rsidRDefault="0055284D" w:rsidP="0055284D">
      <w:pPr>
        <w:pStyle w:val="062"/>
        <w:rPr>
          <w:lang w:val="uk-UA"/>
        </w:rPr>
      </w:pPr>
      <w:r w:rsidRPr="004579C8">
        <w:rPr>
          <w:lang w:val="uk-UA"/>
        </w:rPr>
        <w:t>User profiles</w:t>
      </w:r>
    </w:p>
    <w:p w:rsidR="0055284D" w:rsidRPr="004579C8" w:rsidRDefault="0055284D" w:rsidP="0055284D">
      <w:pPr>
        <w:pStyle w:val="06"/>
        <w:rPr>
          <w:lang w:val="uk-UA"/>
        </w:rPr>
      </w:pPr>
      <w:r w:rsidRPr="004579C8">
        <w:rPr>
          <w:lang w:val="uk-UA"/>
        </w:rPr>
        <w:t>Конкретні цілі й обмеження програмного продукту, його конкретні властивості, це:</w:t>
      </w:r>
    </w:p>
    <w:p w:rsidR="0055284D" w:rsidRPr="004579C8" w:rsidRDefault="0055284D" w:rsidP="0055284D">
      <w:pPr>
        <w:pStyle w:val="062"/>
        <w:rPr>
          <w:lang w:val="uk-UA"/>
        </w:rPr>
      </w:pPr>
      <w:r w:rsidRPr="004579C8">
        <w:rPr>
          <w:lang w:val="uk-UA"/>
        </w:rPr>
        <w:t>Problem statement</w:t>
      </w:r>
    </w:p>
    <w:p w:rsidR="0055284D" w:rsidRPr="004579C8" w:rsidRDefault="0055284D" w:rsidP="0055284D">
      <w:pPr>
        <w:pStyle w:val="062"/>
        <w:rPr>
          <w:lang w:val="uk-UA"/>
        </w:rPr>
      </w:pPr>
      <w:r w:rsidRPr="004579C8">
        <w:rPr>
          <w:lang w:val="uk-UA"/>
        </w:rPr>
        <w:t>Business goals</w:t>
      </w:r>
    </w:p>
    <w:p w:rsidR="0055284D" w:rsidRPr="004579C8" w:rsidRDefault="0055284D" w:rsidP="0055284D">
      <w:pPr>
        <w:pStyle w:val="061"/>
        <w:rPr>
          <w:lang w:val="uk-UA"/>
        </w:rPr>
      </w:pPr>
      <w:r w:rsidRPr="004579C8">
        <w:rPr>
          <w:lang w:val="uk-UA"/>
        </w:rPr>
        <w:t>Design goals</w:t>
      </w:r>
    </w:p>
    <w:p w:rsidR="0055284D" w:rsidRPr="004579C8" w:rsidRDefault="0055284D" w:rsidP="0055284D">
      <w:pPr>
        <w:pStyle w:val="062"/>
        <w:rPr>
          <w:lang w:val="uk-UA"/>
        </w:rPr>
      </w:pPr>
      <w:r w:rsidRPr="004579C8">
        <w:rPr>
          <w:lang w:val="uk-UA"/>
        </w:rPr>
        <w:t>User profiles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lastRenderedPageBreak/>
        <w:t>Специфікація це: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 xml:space="preserve">визначення основних вимог 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створення ПЗ відповідно до специфікацій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t>Процес розроблення це: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bCs/>
          <w:lang w:val="uk-UA"/>
        </w:rPr>
        <w:t>визначення основних вимог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 xml:space="preserve">створення ПЗ відповідно до специфікацій </w:t>
      </w:r>
    </w:p>
    <w:p w:rsidR="000F4FB5" w:rsidRPr="004579C8" w:rsidRDefault="000F4FB5" w:rsidP="000F4FB5">
      <w:pPr>
        <w:pStyle w:val="062"/>
        <w:rPr>
          <w:color w:val="008000"/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t>Тестування це: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визначення основних вимог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створення ПЗ відповідно до специфікацій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t>Модернізація це: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визначення основних вимог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створення ПЗ відповідно до специфікацій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t>Процес визначення основних вимог це: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>Специфікація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Розроблення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Модернізація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t>Процес створення ПЗ відповідно до специфікацій: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>Розроблення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Модернізація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t>Перевірка ПЗ на відповідність вимогам клієнта це: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Розроблення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>Тестування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Модернізація</w:t>
      </w:r>
    </w:p>
    <w:p w:rsidR="000F4FB5" w:rsidRPr="004579C8" w:rsidRDefault="000F4FB5" w:rsidP="000F4FB5">
      <w:pPr>
        <w:pStyle w:val="06"/>
        <w:rPr>
          <w:lang w:val="uk-UA"/>
        </w:rPr>
      </w:pPr>
      <w:r w:rsidRPr="004579C8">
        <w:rPr>
          <w:lang w:val="uk-UA"/>
        </w:rPr>
        <w:t>Розвиток ПЗ відповідно до змін потреб замовника це: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Специфікація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lastRenderedPageBreak/>
        <w:t>Розроблення</w:t>
      </w:r>
    </w:p>
    <w:p w:rsidR="000F4FB5" w:rsidRPr="004579C8" w:rsidRDefault="000F4FB5" w:rsidP="000F4FB5">
      <w:pPr>
        <w:pStyle w:val="062"/>
        <w:rPr>
          <w:lang w:val="uk-UA"/>
        </w:rPr>
      </w:pPr>
      <w:r w:rsidRPr="004579C8">
        <w:rPr>
          <w:lang w:val="uk-UA"/>
        </w:rPr>
        <w:t>Тестування</w:t>
      </w:r>
    </w:p>
    <w:p w:rsidR="000F4FB5" w:rsidRPr="004579C8" w:rsidRDefault="000F4FB5" w:rsidP="000F4FB5">
      <w:pPr>
        <w:pStyle w:val="061"/>
        <w:rPr>
          <w:lang w:val="uk-UA"/>
        </w:rPr>
      </w:pPr>
      <w:r w:rsidRPr="004579C8">
        <w:rPr>
          <w:lang w:val="uk-UA"/>
        </w:rPr>
        <w:t>Модернізація</w:t>
      </w:r>
    </w:p>
    <w:p w:rsidR="000F4FB5" w:rsidRPr="004579C8" w:rsidRDefault="000F4FB5" w:rsidP="000F4FB5">
      <w:pPr>
        <w:pStyle w:val="062"/>
        <w:numPr>
          <w:ilvl w:val="0"/>
          <w:numId w:val="0"/>
        </w:numPr>
        <w:rPr>
          <w:lang w:val="uk-UA"/>
        </w:rPr>
      </w:pPr>
    </w:p>
    <w:sectPr w:rsidR="000F4FB5" w:rsidRPr="004579C8" w:rsidSect="00E65804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73A9"/>
    <w:multiLevelType w:val="hybridMultilevel"/>
    <w:tmpl w:val="5224B54C"/>
    <w:lvl w:ilvl="0" w:tplc="9FB440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4F96F05"/>
    <w:multiLevelType w:val="hybridMultilevel"/>
    <w:tmpl w:val="47784F7A"/>
    <w:lvl w:ilvl="0" w:tplc="8A3ED9BC">
      <w:start w:val="1"/>
      <w:numFmt w:val="bullet"/>
      <w:pStyle w:val="06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58E35B4"/>
    <w:multiLevelType w:val="multilevel"/>
    <w:tmpl w:val="6D862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856ECB"/>
    <w:multiLevelType w:val="hybridMultilevel"/>
    <w:tmpl w:val="3D22B1B0"/>
    <w:lvl w:ilvl="0" w:tplc="4E28E272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3EA1C98"/>
    <w:multiLevelType w:val="multilevel"/>
    <w:tmpl w:val="7BBC7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8975336"/>
    <w:multiLevelType w:val="hybridMultilevel"/>
    <w:tmpl w:val="201AE8EA"/>
    <w:lvl w:ilvl="0" w:tplc="E256960E">
      <w:start w:val="1"/>
      <w:numFmt w:val="bullet"/>
      <w:pStyle w:val="06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85FCD"/>
    <w:multiLevelType w:val="multilevel"/>
    <w:tmpl w:val="6B0C42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508BE"/>
    <w:multiLevelType w:val="multilevel"/>
    <w:tmpl w:val="241E1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0600D9A"/>
    <w:multiLevelType w:val="hybridMultilevel"/>
    <w:tmpl w:val="0640458C"/>
    <w:lvl w:ilvl="0" w:tplc="4BD82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125051C"/>
    <w:multiLevelType w:val="hybridMultilevel"/>
    <w:tmpl w:val="6248B97C"/>
    <w:lvl w:ilvl="0" w:tplc="01A43C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043A8D"/>
    <w:multiLevelType w:val="multilevel"/>
    <w:tmpl w:val="3B3269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C542F23"/>
    <w:multiLevelType w:val="hybridMultilevel"/>
    <w:tmpl w:val="3B326918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07F5B7E"/>
    <w:multiLevelType w:val="hybridMultilevel"/>
    <w:tmpl w:val="A3D49746"/>
    <w:lvl w:ilvl="0" w:tplc="6A906D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E87188"/>
    <w:multiLevelType w:val="multilevel"/>
    <w:tmpl w:val="E86635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E33F52"/>
    <w:multiLevelType w:val="hybridMultilevel"/>
    <w:tmpl w:val="CDE2CDAA"/>
    <w:lvl w:ilvl="0" w:tplc="64322E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8A399C"/>
    <w:multiLevelType w:val="multilevel"/>
    <w:tmpl w:val="38BA98F4"/>
    <w:lvl w:ilvl="0">
      <w:start w:val="1"/>
      <w:numFmt w:val="decimal"/>
      <w:pStyle w:val="06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1292709"/>
    <w:multiLevelType w:val="multilevel"/>
    <w:tmpl w:val="BFB4E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B240B1"/>
    <w:multiLevelType w:val="multilevel"/>
    <w:tmpl w:val="CD326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2F81827"/>
    <w:multiLevelType w:val="multilevel"/>
    <w:tmpl w:val="3D22B1B0"/>
    <w:lvl w:ilvl="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4141A2D"/>
    <w:multiLevelType w:val="multilevel"/>
    <w:tmpl w:val="80A4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3A30848"/>
    <w:multiLevelType w:val="hybridMultilevel"/>
    <w:tmpl w:val="728CCE04"/>
    <w:lvl w:ilvl="0" w:tplc="A204DCA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93364D6"/>
    <w:multiLevelType w:val="hybridMultilevel"/>
    <w:tmpl w:val="A4C80FF4"/>
    <w:lvl w:ilvl="0" w:tplc="C3761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E54E4E"/>
    <w:multiLevelType w:val="hybridMultilevel"/>
    <w:tmpl w:val="F1B8AF4C"/>
    <w:lvl w:ilvl="0" w:tplc="0A5EF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16"/>
  </w:num>
  <w:num w:numId="5">
    <w:abstractNumId w:val="5"/>
  </w:num>
  <w:num w:numId="6">
    <w:abstractNumId w:val="21"/>
  </w:num>
  <w:num w:numId="7">
    <w:abstractNumId w:val="7"/>
  </w:num>
  <w:num w:numId="8">
    <w:abstractNumId w:val="23"/>
  </w:num>
  <w:num w:numId="9">
    <w:abstractNumId w:val="20"/>
  </w:num>
  <w:num w:numId="10">
    <w:abstractNumId w:val="15"/>
  </w:num>
  <w:num w:numId="11">
    <w:abstractNumId w:val="17"/>
  </w:num>
  <w:num w:numId="12">
    <w:abstractNumId w:val="13"/>
  </w:num>
  <w:num w:numId="13">
    <w:abstractNumId w:val="2"/>
  </w:num>
  <w:num w:numId="14">
    <w:abstractNumId w:val="24"/>
  </w:num>
  <w:num w:numId="15">
    <w:abstractNumId w:val="4"/>
  </w:num>
  <w:num w:numId="16">
    <w:abstractNumId w:val="6"/>
  </w:num>
  <w:num w:numId="17">
    <w:abstractNumId w:val="14"/>
  </w:num>
  <w:num w:numId="18">
    <w:abstractNumId w:val="9"/>
  </w:num>
  <w:num w:numId="19">
    <w:abstractNumId w:val="8"/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9"/>
  </w:num>
  <w:num w:numId="27">
    <w:abstractNumId w:val="12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DD"/>
    <w:rsid w:val="000018BC"/>
    <w:rsid w:val="000040BF"/>
    <w:rsid w:val="00021278"/>
    <w:rsid w:val="00027B72"/>
    <w:rsid w:val="00031067"/>
    <w:rsid w:val="00041E59"/>
    <w:rsid w:val="00054C40"/>
    <w:rsid w:val="000637B8"/>
    <w:rsid w:val="00064F06"/>
    <w:rsid w:val="000726AA"/>
    <w:rsid w:val="000753CB"/>
    <w:rsid w:val="00075DD0"/>
    <w:rsid w:val="000777F6"/>
    <w:rsid w:val="000834CD"/>
    <w:rsid w:val="0009382E"/>
    <w:rsid w:val="000942FE"/>
    <w:rsid w:val="000A3164"/>
    <w:rsid w:val="000B7337"/>
    <w:rsid w:val="000C6179"/>
    <w:rsid w:val="000D02E0"/>
    <w:rsid w:val="000D0674"/>
    <w:rsid w:val="000F4FB5"/>
    <w:rsid w:val="00112CB0"/>
    <w:rsid w:val="0011799E"/>
    <w:rsid w:val="001208DB"/>
    <w:rsid w:val="00123097"/>
    <w:rsid w:val="0012332B"/>
    <w:rsid w:val="00126263"/>
    <w:rsid w:val="001327B1"/>
    <w:rsid w:val="00134B70"/>
    <w:rsid w:val="001370F7"/>
    <w:rsid w:val="001429E6"/>
    <w:rsid w:val="00154C64"/>
    <w:rsid w:val="0016103A"/>
    <w:rsid w:val="0016236F"/>
    <w:rsid w:val="00163307"/>
    <w:rsid w:val="00173F67"/>
    <w:rsid w:val="001872F4"/>
    <w:rsid w:val="00195329"/>
    <w:rsid w:val="001B4FF3"/>
    <w:rsid w:val="001C023B"/>
    <w:rsid w:val="001C1B0C"/>
    <w:rsid w:val="001C2349"/>
    <w:rsid w:val="001D4FC7"/>
    <w:rsid w:val="001E1041"/>
    <w:rsid w:val="001E53C0"/>
    <w:rsid w:val="001F0913"/>
    <w:rsid w:val="00203078"/>
    <w:rsid w:val="00206F83"/>
    <w:rsid w:val="002070DC"/>
    <w:rsid w:val="002072DB"/>
    <w:rsid w:val="00207626"/>
    <w:rsid w:val="002078EB"/>
    <w:rsid w:val="002175A0"/>
    <w:rsid w:val="002226ED"/>
    <w:rsid w:val="00224DF7"/>
    <w:rsid w:val="00263820"/>
    <w:rsid w:val="00264F72"/>
    <w:rsid w:val="00266D7E"/>
    <w:rsid w:val="002715C9"/>
    <w:rsid w:val="002734BF"/>
    <w:rsid w:val="00274130"/>
    <w:rsid w:val="0027715D"/>
    <w:rsid w:val="002817AF"/>
    <w:rsid w:val="00282758"/>
    <w:rsid w:val="00282B2F"/>
    <w:rsid w:val="002917E3"/>
    <w:rsid w:val="00294516"/>
    <w:rsid w:val="002B6EBC"/>
    <w:rsid w:val="002C1566"/>
    <w:rsid w:val="002C7C4F"/>
    <w:rsid w:val="002E2AA6"/>
    <w:rsid w:val="002F29AF"/>
    <w:rsid w:val="003112B6"/>
    <w:rsid w:val="0033600C"/>
    <w:rsid w:val="0034258A"/>
    <w:rsid w:val="00345C45"/>
    <w:rsid w:val="00345C94"/>
    <w:rsid w:val="00350C88"/>
    <w:rsid w:val="00352BD3"/>
    <w:rsid w:val="00362A12"/>
    <w:rsid w:val="00367F51"/>
    <w:rsid w:val="00370D67"/>
    <w:rsid w:val="0039200C"/>
    <w:rsid w:val="00396079"/>
    <w:rsid w:val="00396BE0"/>
    <w:rsid w:val="003B24AF"/>
    <w:rsid w:val="003B3263"/>
    <w:rsid w:val="003C78C3"/>
    <w:rsid w:val="003D120B"/>
    <w:rsid w:val="003D3D54"/>
    <w:rsid w:val="003E6123"/>
    <w:rsid w:val="003F6A7F"/>
    <w:rsid w:val="003F792D"/>
    <w:rsid w:val="00413752"/>
    <w:rsid w:val="004162D5"/>
    <w:rsid w:val="00425451"/>
    <w:rsid w:val="004328CF"/>
    <w:rsid w:val="004443EC"/>
    <w:rsid w:val="004475BA"/>
    <w:rsid w:val="00450E3C"/>
    <w:rsid w:val="004564EC"/>
    <w:rsid w:val="004579C8"/>
    <w:rsid w:val="0046571F"/>
    <w:rsid w:val="00470D00"/>
    <w:rsid w:val="00482386"/>
    <w:rsid w:val="0048304E"/>
    <w:rsid w:val="00490CA8"/>
    <w:rsid w:val="00494DBC"/>
    <w:rsid w:val="00496052"/>
    <w:rsid w:val="00497F50"/>
    <w:rsid w:val="004C264A"/>
    <w:rsid w:val="004D0682"/>
    <w:rsid w:val="004E436F"/>
    <w:rsid w:val="004F4B4C"/>
    <w:rsid w:val="0051504A"/>
    <w:rsid w:val="00517C07"/>
    <w:rsid w:val="00521267"/>
    <w:rsid w:val="00523AFD"/>
    <w:rsid w:val="005356DD"/>
    <w:rsid w:val="00537007"/>
    <w:rsid w:val="0054409D"/>
    <w:rsid w:val="005509B7"/>
    <w:rsid w:val="0055284D"/>
    <w:rsid w:val="00557FDD"/>
    <w:rsid w:val="00587B71"/>
    <w:rsid w:val="0059356B"/>
    <w:rsid w:val="005D0AFD"/>
    <w:rsid w:val="005D51E3"/>
    <w:rsid w:val="005D7541"/>
    <w:rsid w:val="006028D8"/>
    <w:rsid w:val="006064E3"/>
    <w:rsid w:val="0061431B"/>
    <w:rsid w:val="00616738"/>
    <w:rsid w:val="00623978"/>
    <w:rsid w:val="00627C8A"/>
    <w:rsid w:val="0063237D"/>
    <w:rsid w:val="00640047"/>
    <w:rsid w:val="00654256"/>
    <w:rsid w:val="00671022"/>
    <w:rsid w:val="006A2CDD"/>
    <w:rsid w:val="006B1CFD"/>
    <w:rsid w:val="006B70B0"/>
    <w:rsid w:val="006D3869"/>
    <w:rsid w:val="006E1375"/>
    <w:rsid w:val="006E3E6B"/>
    <w:rsid w:val="006E5AAB"/>
    <w:rsid w:val="006E6734"/>
    <w:rsid w:val="006F429F"/>
    <w:rsid w:val="00703B95"/>
    <w:rsid w:val="00704D33"/>
    <w:rsid w:val="007125BA"/>
    <w:rsid w:val="00713970"/>
    <w:rsid w:val="0071725A"/>
    <w:rsid w:val="00722597"/>
    <w:rsid w:val="00723E03"/>
    <w:rsid w:val="0072469C"/>
    <w:rsid w:val="0072548F"/>
    <w:rsid w:val="00726BCD"/>
    <w:rsid w:val="00730107"/>
    <w:rsid w:val="0076202F"/>
    <w:rsid w:val="0076365D"/>
    <w:rsid w:val="00767EE0"/>
    <w:rsid w:val="00771813"/>
    <w:rsid w:val="00776F97"/>
    <w:rsid w:val="007A212D"/>
    <w:rsid w:val="007A4B03"/>
    <w:rsid w:val="007F1031"/>
    <w:rsid w:val="00806947"/>
    <w:rsid w:val="00806D80"/>
    <w:rsid w:val="0081393B"/>
    <w:rsid w:val="00815EB4"/>
    <w:rsid w:val="00842C77"/>
    <w:rsid w:val="00845E8D"/>
    <w:rsid w:val="00854E0B"/>
    <w:rsid w:val="008626F0"/>
    <w:rsid w:val="00864C39"/>
    <w:rsid w:val="008771DD"/>
    <w:rsid w:val="00880B24"/>
    <w:rsid w:val="0088205C"/>
    <w:rsid w:val="00885F57"/>
    <w:rsid w:val="00892AF0"/>
    <w:rsid w:val="00893318"/>
    <w:rsid w:val="008A0643"/>
    <w:rsid w:val="008A0AE9"/>
    <w:rsid w:val="008A22DB"/>
    <w:rsid w:val="008A62A5"/>
    <w:rsid w:val="008A6414"/>
    <w:rsid w:val="008A7148"/>
    <w:rsid w:val="008B3A4C"/>
    <w:rsid w:val="008C6CE1"/>
    <w:rsid w:val="008D21E9"/>
    <w:rsid w:val="008D59CB"/>
    <w:rsid w:val="008D6CB8"/>
    <w:rsid w:val="008E5496"/>
    <w:rsid w:val="008E624B"/>
    <w:rsid w:val="00900562"/>
    <w:rsid w:val="00904C1D"/>
    <w:rsid w:val="00912153"/>
    <w:rsid w:val="00945028"/>
    <w:rsid w:val="0095363B"/>
    <w:rsid w:val="00954E8D"/>
    <w:rsid w:val="00964A8B"/>
    <w:rsid w:val="00980A20"/>
    <w:rsid w:val="00987B99"/>
    <w:rsid w:val="009958C7"/>
    <w:rsid w:val="009A72A0"/>
    <w:rsid w:val="009B18BE"/>
    <w:rsid w:val="009B5D50"/>
    <w:rsid w:val="009B5F67"/>
    <w:rsid w:val="009C050E"/>
    <w:rsid w:val="009C2EF0"/>
    <w:rsid w:val="009C5894"/>
    <w:rsid w:val="009C5898"/>
    <w:rsid w:val="009D3DF1"/>
    <w:rsid w:val="009D4782"/>
    <w:rsid w:val="009D4E52"/>
    <w:rsid w:val="009E4196"/>
    <w:rsid w:val="00A13807"/>
    <w:rsid w:val="00A20A15"/>
    <w:rsid w:val="00A22316"/>
    <w:rsid w:val="00A229F5"/>
    <w:rsid w:val="00A24968"/>
    <w:rsid w:val="00A256B2"/>
    <w:rsid w:val="00A2635B"/>
    <w:rsid w:val="00A51B97"/>
    <w:rsid w:val="00A63C5C"/>
    <w:rsid w:val="00A65129"/>
    <w:rsid w:val="00A667A5"/>
    <w:rsid w:val="00A73801"/>
    <w:rsid w:val="00A83B4E"/>
    <w:rsid w:val="00A84DDF"/>
    <w:rsid w:val="00A911C9"/>
    <w:rsid w:val="00A95EB7"/>
    <w:rsid w:val="00A9698F"/>
    <w:rsid w:val="00AA23CE"/>
    <w:rsid w:val="00AB4DBA"/>
    <w:rsid w:val="00AB5826"/>
    <w:rsid w:val="00AF2063"/>
    <w:rsid w:val="00AF331F"/>
    <w:rsid w:val="00B1411A"/>
    <w:rsid w:val="00B211B4"/>
    <w:rsid w:val="00B328E3"/>
    <w:rsid w:val="00B349D1"/>
    <w:rsid w:val="00B42A01"/>
    <w:rsid w:val="00B42B6B"/>
    <w:rsid w:val="00B50A58"/>
    <w:rsid w:val="00B65726"/>
    <w:rsid w:val="00B714C7"/>
    <w:rsid w:val="00B71B5E"/>
    <w:rsid w:val="00B71DEB"/>
    <w:rsid w:val="00B80309"/>
    <w:rsid w:val="00B86AA0"/>
    <w:rsid w:val="00B875B9"/>
    <w:rsid w:val="00B91F68"/>
    <w:rsid w:val="00B928EE"/>
    <w:rsid w:val="00BA1BF1"/>
    <w:rsid w:val="00BB077D"/>
    <w:rsid w:val="00BB2502"/>
    <w:rsid w:val="00BB705D"/>
    <w:rsid w:val="00BC0923"/>
    <w:rsid w:val="00BC4B3E"/>
    <w:rsid w:val="00BD6799"/>
    <w:rsid w:val="00BE2CE7"/>
    <w:rsid w:val="00BE2D78"/>
    <w:rsid w:val="00BE4C9A"/>
    <w:rsid w:val="00BE7EB3"/>
    <w:rsid w:val="00BF2BB6"/>
    <w:rsid w:val="00C05EAB"/>
    <w:rsid w:val="00C070CC"/>
    <w:rsid w:val="00C3223D"/>
    <w:rsid w:val="00C35BB1"/>
    <w:rsid w:val="00C36BFA"/>
    <w:rsid w:val="00C4186D"/>
    <w:rsid w:val="00C43A17"/>
    <w:rsid w:val="00C64000"/>
    <w:rsid w:val="00C773B7"/>
    <w:rsid w:val="00C910BC"/>
    <w:rsid w:val="00CA50C8"/>
    <w:rsid w:val="00CB5195"/>
    <w:rsid w:val="00CC56E1"/>
    <w:rsid w:val="00CC7B35"/>
    <w:rsid w:val="00CD1B4B"/>
    <w:rsid w:val="00CD30F7"/>
    <w:rsid w:val="00CE4DF9"/>
    <w:rsid w:val="00D009B3"/>
    <w:rsid w:val="00D020A2"/>
    <w:rsid w:val="00D146BB"/>
    <w:rsid w:val="00D21FDB"/>
    <w:rsid w:val="00D31385"/>
    <w:rsid w:val="00D34CDB"/>
    <w:rsid w:val="00D35C78"/>
    <w:rsid w:val="00D36A83"/>
    <w:rsid w:val="00D52E87"/>
    <w:rsid w:val="00D6043C"/>
    <w:rsid w:val="00D671D5"/>
    <w:rsid w:val="00D715A2"/>
    <w:rsid w:val="00D71FB2"/>
    <w:rsid w:val="00D73CF4"/>
    <w:rsid w:val="00D761B0"/>
    <w:rsid w:val="00D86996"/>
    <w:rsid w:val="00D95117"/>
    <w:rsid w:val="00DA2406"/>
    <w:rsid w:val="00DB3DE6"/>
    <w:rsid w:val="00DC7B33"/>
    <w:rsid w:val="00DF12B5"/>
    <w:rsid w:val="00DF1A2B"/>
    <w:rsid w:val="00DF4C97"/>
    <w:rsid w:val="00DF4D3F"/>
    <w:rsid w:val="00E0351C"/>
    <w:rsid w:val="00E14DDA"/>
    <w:rsid w:val="00E15FB2"/>
    <w:rsid w:val="00E22639"/>
    <w:rsid w:val="00E24470"/>
    <w:rsid w:val="00E251EF"/>
    <w:rsid w:val="00E30050"/>
    <w:rsid w:val="00E3192F"/>
    <w:rsid w:val="00E5259D"/>
    <w:rsid w:val="00E65483"/>
    <w:rsid w:val="00E65804"/>
    <w:rsid w:val="00E67CD9"/>
    <w:rsid w:val="00E95F1C"/>
    <w:rsid w:val="00EB0467"/>
    <w:rsid w:val="00EB0519"/>
    <w:rsid w:val="00EC7948"/>
    <w:rsid w:val="00ED1A2D"/>
    <w:rsid w:val="00F0591A"/>
    <w:rsid w:val="00F0753F"/>
    <w:rsid w:val="00F244C0"/>
    <w:rsid w:val="00F35097"/>
    <w:rsid w:val="00F365B1"/>
    <w:rsid w:val="00F608D8"/>
    <w:rsid w:val="00F66B72"/>
    <w:rsid w:val="00F67631"/>
    <w:rsid w:val="00F7277A"/>
    <w:rsid w:val="00F77C6E"/>
    <w:rsid w:val="00F802B7"/>
    <w:rsid w:val="00F824E6"/>
    <w:rsid w:val="00F947F9"/>
    <w:rsid w:val="00F97318"/>
    <w:rsid w:val="00FB162A"/>
    <w:rsid w:val="00FB31A1"/>
    <w:rsid w:val="00FB60E7"/>
    <w:rsid w:val="00FD274B"/>
    <w:rsid w:val="00FD5D3B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B0C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rsid w:val="001C1B0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rsid w:val="0016103A"/>
    <w:pPr>
      <w:keepNext/>
      <w:widowControl w:val="0"/>
      <w:numPr>
        <w:numId w:val="6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 w:cs="Arial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0. ВесОтвета"/>
    <w:rsid w:val="00F0753F"/>
    <w:rPr>
      <w:rFonts w:ascii="Arial" w:hAnsi="Arial"/>
      <w:b w:val="0"/>
      <w:color w:val="auto"/>
      <w:spacing w:val="0"/>
      <w:kern w:val="4"/>
      <w:position w:val="0"/>
      <w:sz w:val="22"/>
      <w:szCs w:val="20"/>
      <w:bdr w:val="single" w:sz="4" w:space="0" w:color="auto"/>
      <w:shd w:val="clear" w:color="auto" w:fill="FFFFCC"/>
    </w:rPr>
  </w:style>
  <w:style w:type="character" w:customStyle="1" w:styleId="081">
    <w:name w:val="08.1 Пропуск"/>
    <w:rsid w:val="00726BCD"/>
    <w:rPr>
      <w:bdr w:val="single" w:sz="4" w:space="0" w:color="auto"/>
      <w:shd w:val="clear" w:color="auto" w:fill="CCFFCC"/>
      <w:lang w:val="ru-RU"/>
    </w:rPr>
  </w:style>
  <w:style w:type="paragraph" w:customStyle="1" w:styleId="09">
    <w:name w:val="09. Комментарий"/>
    <w:next w:val="a"/>
    <w:rsid w:val="000D0674"/>
    <w:pPr>
      <w:spacing w:after="120"/>
      <w:ind w:left="567"/>
    </w:pPr>
    <w:rPr>
      <w:rFonts w:ascii="Verdana" w:hAnsi="Verdana"/>
      <w:color w:val="0000FF"/>
      <w:szCs w:val="24"/>
      <w:lang w:val="en-GB" w:eastAsia="en-US"/>
    </w:rPr>
  </w:style>
  <w:style w:type="paragraph" w:customStyle="1" w:styleId="031">
    <w:name w:val="03.1 Утверждение"/>
    <w:next w:val="032"/>
    <w:rsid w:val="001C1B0C"/>
    <w:pPr>
      <w:keepNext/>
      <w:shd w:val="clear" w:color="auto" w:fill="E7F1FF"/>
      <w:ind w:left="284" w:right="1134"/>
    </w:pPr>
    <w:rPr>
      <w:rFonts w:ascii="Verdana" w:hAnsi="Verdana"/>
      <w:szCs w:val="24"/>
      <w:lang w:val="en-GB" w:eastAsia="en-US"/>
    </w:rPr>
  </w:style>
  <w:style w:type="paragraph" w:customStyle="1" w:styleId="06">
    <w:name w:val="06. ВопрМножВыбор"/>
    <w:next w:val="062"/>
    <w:link w:val="060"/>
    <w:qFormat/>
    <w:rsid w:val="002715C9"/>
    <w:pPr>
      <w:keepNext/>
      <w:numPr>
        <w:numId w:val="4"/>
      </w:numPr>
      <w:spacing w:before="240" w:after="120"/>
      <w:ind w:left="357" w:hanging="357"/>
      <w:outlineLvl w:val="0"/>
    </w:pPr>
    <w:rPr>
      <w:rFonts w:ascii="Arial" w:hAnsi="Arial"/>
      <w:sz w:val="24"/>
      <w:szCs w:val="24"/>
      <w:lang w:val="ru-RU" w:eastAsia="en-US"/>
    </w:rPr>
  </w:style>
  <w:style w:type="paragraph" w:customStyle="1" w:styleId="062">
    <w:name w:val="06.2 НеверныйОтвет"/>
    <w:link w:val="0620"/>
    <w:qFormat/>
    <w:rsid w:val="006D3869"/>
    <w:pPr>
      <w:numPr>
        <w:numId w:val="29"/>
      </w:numPr>
      <w:spacing w:after="120"/>
    </w:pPr>
    <w:rPr>
      <w:rFonts w:ascii="Verdana" w:hAnsi="Verdana"/>
      <w:color w:val="FF0000"/>
      <w:lang w:val="en-GB" w:eastAsia="en-US"/>
    </w:rPr>
  </w:style>
  <w:style w:type="paragraph" w:customStyle="1" w:styleId="061">
    <w:name w:val="06.1 ВерныйОтвет"/>
    <w:basedOn w:val="062"/>
    <w:qFormat/>
    <w:rsid w:val="00654256"/>
    <w:pPr>
      <w:numPr>
        <w:numId w:val="16"/>
      </w:numPr>
    </w:pPr>
    <w:rPr>
      <w:color w:val="008000"/>
    </w:rPr>
  </w:style>
  <w:style w:type="paragraph" w:customStyle="1" w:styleId="032">
    <w:name w:val="03.2 ОтветНаУтвержд"/>
    <w:next w:val="031"/>
    <w:rsid w:val="000D0674"/>
    <w:pPr>
      <w:shd w:val="clear" w:color="auto" w:fill="FFFFCC"/>
      <w:spacing w:after="120"/>
      <w:ind w:left="1134"/>
      <w:jc w:val="right"/>
    </w:pPr>
    <w:rPr>
      <w:rFonts w:ascii="Verdana" w:hAnsi="Verdana"/>
      <w:szCs w:val="24"/>
      <w:lang w:val="en-GB" w:eastAsia="en-US"/>
    </w:rPr>
  </w:style>
  <w:style w:type="paragraph" w:customStyle="1" w:styleId="05">
    <w:name w:val="05. ВопрКороткийОтв"/>
    <w:basedOn w:val="06"/>
    <w:next w:val="061"/>
    <w:rsid w:val="002715C9"/>
  </w:style>
  <w:style w:type="paragraph" w:customStyle="1" w:styleId="08">
    <w:name w:val="08. ВопрПропущСлово"/>
    <w:basedOn w:val="06"/>
    <w:rsid w:val="002C7C4F"/>
  </w:style>
  <w:style w:type="paragraph" w:customStyle="1" w:styleId="03">
    <w:name w:val="03. ВопрНаСопоставление"/>
    <w:basedOn w:val="06"/>
    <w:next w:val="031"/>
    <w:rsid w:val="002715C9"/>
  </w:style>
  <w:style w:type="paragraph" w:customStyle="1" w:styleId="021">
    <w:name w:val="02.1 ВерноеУтвержд"/>
    <w:basedOn w:val="06"/>
    <w:rsid w:val="002715C9"/>
    <w:rPr>
      <w:color w:val="008000"/>
    </w:rPr>
  </w:style>
  <w:style w:type="paragraph" w:customStyle="1" w:styleId="022">
    <w:name w:val="02.2 НеверноеУтвержд"/>
    <w:basedOn w:val="06"/>
    <w:rsid w:val="002715C9"/>
    <w:rPr>
      <w:color w:val="FF0000"/>
    </w:rPr>
  </w:style>
  <w:style w:type="paragraph" w:customStyle="1" w:styleId="04">
    <w:name w:val="04. ВопрЧисловой"/>
    <w:basedOn w:val="06"/>
    <w:next w:val="061"/>
    <w:rsid w:val="002715C9"/>
  </w:style>
  <w:style w:type="paragraph" w:customStyle="1" w:styleId="00">
    <w:name w:val="00. Описание"/>
    <w:basedOn w:val="06"/>
    <w:autoRedefine/>
    <w:rsid w:val="002715C9"/>
  </w:style>
  <w:style w:type="paragraph" w:customStyle="1" w:styleId="07">
    <w:name w:val="07. ВопрЭссе"/>
    <w:basedOn w:val="08"/>
    <w:rsid w:val="00154C64"/>
    <w:rPr>
      <w:color w:val="800080"/>
    </w:rPr>
  </w:style>
  <w:style w:type="paragraph" w:customStyle="1" w:styleId="01">
    <w:name w:val="01. Категория"/>
    <w:rsid w:val="002917E3"/>
    <w:pPr>
      <w:keepNext/>
      <w:shd w:val="clear" w:color="auto" w:fill="FF9900"/>
      <w:spacing w:before="480"/>
      <w:jc w:val="center"/>
    </w:pPr>
    <w:rPr>
      <w:rFonts w:ascii="Arial" w:hAnsi="Arial"/>
      <w:sz w:val="28"/>
      <w:szCs w:val="28"/>
      <w:lang w:val="ru-RU" w:eastAsia="en-US"/>
    </w:rPr>
  </w:style>
  <w:style w:type="character" w:customStyle="1" w:styleId="10">
    <w:name w:val="Заголовок 1 Знак"/>
    <w:link w:val="1"/>
    <w:rsid w:val="001C1B0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a3">
    <w:name w:val="Balloon Text"/>
    <w:basedOn w:val="a"/>
    <w:link w:val="a4"/>
    <w:rsid w:val="002945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94516"/>
    <w:rPr>
      <w:rFonts w:ascii="Tahoma" w:hAnsi="Tahoma" w:cs="Tahoma"/>
      <w:sz w:val="16"/>
      <w:szCs w:val="16"/>
      <w:lang w:val="en-US" w:eastAsia="en-US"/>
    </w:rPr>
  </w:style>
  <w:style w:type="character" w:customStyle="1" w:styleId="060">
    <w:name w:val="06. ВопрМножВыбор Знак"/>
    <w:link w:val="06"/>
    <w:rsid w:val="008771DD"/>
    <w:rPr>
      <w:rFonts w:ascii="Arial" w:hAnsi="Arial"/>
      <w:sz w:val="24"/>
      <w:szCs w:val="24"/>
      <w:lang w:val="ru-RU" w:eastAsia="en-US"/>
    </w:rPr>
  </w:style>
  <w:style w:type="character" w:customStyle="1" w:styleId="0620">
    <w:name w:val="06.2 НеверныйОтвет Знак"/>
    <w:link w:val="062"/>
    <w:rsid w:val="008771DD"/>
    <w:rPr>
      <w:rFonts w:ascii="Verdana" w:hAnsi="Verdana"/>
      <w:color w:val="FF000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B0C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rsid w:val="001C1B0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rsid w:val="0016103A"/>
    <w:pPr>
      <w:keepNext/>
      <w:widowControl w:val="0"/>
      <w:numPr>
        <w:numId w:val="6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 w:cs="Arial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0. ВесОтвета"/>
    <w:rsid w:val="00F0753F"/>
    <w:rPr>
      <w:rFonts w:ascii="Arial" w:hAnsi="Arial"/>
      <w:b w:val="0"/>
      <w:color w:val="auto"/>
      <w:spacing w:val="0"/>
      <w:kern w:val="4"/>
      <w:position w:val="0"/>
      <w:sz w:val="22"/>
      <w:szCs w:val="20"/>
      <w:bdr w:val="single" w:sz="4" w:space="0" w:color="auto"/>
      <w:shd w:val="clear" w:color="auto" w:fill="FFFFCC"/>
    </w:rPr>
  </w:style>
  <w:style w:type="character" w:customStyle="1" w:styleId="081">
    <w:name w:val="08.1 Пропуск"/>
    <w:rsid w:val="00726BCD"/>
    <w:rPr>
      <w:bdr w:val="single" w:sz="4" w:space="0" w:color="auto"/>
      <w:shd w:val="clear" w:color="auto" w:fill="CCFFCC"/>
      <w:lang w:val="ru-RU"/>
    </w:rPr>
  </w:style>
  <w:style w:type="paragraph" w:customStyle="1" w:styleId="09">
    <w:name w:val="09. Комментарий"/>
    <w:next w:val="a"/>
    <w:rsid w:val="000D0674"/>
    <w:pPr>
      <w:spacing w:after="120"/>
      <w:ind w:left="567"/>
    </w:pPr>
    <w:rPr>
      <w:rFonts w:ascii="Verdana" w:hAnsi="Verdana"/>
      <w:color w:val="0000FF"/>
      <w:szCs w:val="24"/>
      <w:lang w:val="en-GB" w:eastAsia="en-US"/>
    </w:rPr>
  </w:style>
  <w:style w:type="paragraph" w:customStyle="1" w:styleId="031">
    <w:name w:val="03.1 Утверждение"/>
    <w:next w:val="032"/>
    <w:rsid w:val="001C1B0C"/>
    <w:pPr>
      <w:keepNext/>
      <w:shd w:val="clear" w:color="auto" w:fill="E7F1FF"/>
      <w:ind w:left="284" w:right="1134"/>
    </w:pPr>
    <w:rPr>
      <w:rFonts w:ascii="Verdana" w:hAnsi="Verdana"/>
      <w:szCs w:val="24"/>
      <w:lang w:val="en-GB" w:eastAsia="en-US"/>
    </w:rPr>
  </w:style>
  <w:style w:type="paragraph" w:customStyle="1" w:styleId="06">
    <w:name w:val="06. ВопрМножВыбор"/>
    <w:next w:val="062"/>
    <w:link w:val="060"/>
    <w:qFormat/>
    <w:rsid w:val="002715C9"/>
    <w:pPr>
      <w:keepNext/>
      <w:numPr>
        <w:numId w:val="4"/>
      </w:numPr>
      <w:spacing w:before="240" w:after="120"/>
      <w:ind w:left="357" w:hanging="357"/>
      <w:outlineLvl w:val="0"/>
    </w:pPr>
    <w:rPr>
      <w:rFonts w:ascii="Arial" w:hAnsi="Arial"/>
      <w:sz w:val="24"/>
      <w:szCs w:val="24"/>
      <w:lang w:val="ru-RU" w:eastAsia="en-US"/>
    </w:rPr>
  </w:style>
  <w:style w:type="paragraph" w:customStyle="1" w:styleId="062">
    <w:name w:val="06.2 НеверныйОтвет"/>
    <w:link w:val="0620"/>
    <w:qFormat/>
    <w:rsid w:val="006D3869"/>
    <w:pPr>
      <w:numPr>
        <w:numId w:val="29"/>
      </w:numPr>
      <w:spacing w:after="120"/>
    </w:pPr>
    <w:rPr>
      <w:rFonts w:ascii="Verdana" w:hAnsi="Verdana"/>
      <w:color w:val="FF0000"/>
      <w:lang w:val="en-GB" w:eastAsia="en-US"/>
    </w:rPr>
  </w:style>
  <w:style w:type="paragraph" w:customStyle="1" w:styleId="061">
    <w:name w:val="06.1 ВерныйОтвет"/>
    <w:basedOn w:val="062"/>
    <w:qFormat/>
    <w:rsid w:val="00654256"/>
    <w:pPr>
      <w:numPr>
        <w:numId w:val="16"/>
      </w:numPr>
    </w:pPr>
    <w:rPr>
      <w:color w:val="008000"/>
    </w:rPr>
  </w:style>
  <w:style w:type="paragraph" w:customStyle="1" w:styleId="032">
    <w:name w:val="03.2 ОтветНаУтвержд"/>
    <w:next w:val="031"/>
    <w:rsid w:val="000D0674"/>
    <w:pPr>
      <w:shd w:val="clear" w:color="auto" w:fill="FFFFCC"/>
      <w:spacing w:after="120"/>
      <w:ind w:left="1134"/>
      <w:jc w:val="right"/>
    </w:pPr>
    <w:rPr>
      <w:rFonts w:ascii="Verdana" w:hAnsi="Verdana"/>
      <w:szCs w:val="24"/>
      <w:lang w:val="en-GB" w:eastAsia="en-US"/>
    </w:rPr>
  </w:style>
  <w:style w:type="paragraph" w:customStyle="1" w:styleId="05">
    <w:name w:val="05. ВопрКороткийОтв"/>
    <w:basedOn w:val="06"/>
    <w:next w:val="061"/>
    <w:rsid w:val="002715C9"/>
  </w:style>
  <w:style w:type="paragraph" w:customStyle="1" w:styleId="08">
    <w:name w:val="08. ВопрПропущСлово"/>
    <w:basedOn w:val="06"/>
    <w:rsid w:val="002C7C4F"/>
  </w:style>
  <w:style w:type="paragraph" w:customStyle="1" w:styleId="03">
    <w:name w:val="03. ВопрНаСопоставление"/>
    <w:basedOn w:val="06"/>
    <w:next w:val="031"/>
    <w:rsid w:val="002715C9"/>
  </w:style>
  <w:style w:type="paragraph" w:customStyle="1" w:styleId="021">
    <w:name w:val="02.1 ВерноеУтвержд"/>
    <w:basedOn w:val="06"/>
    <w:rsid w:val="002715C9"/>
    <w:rPr>
      <w:color w:val="008000"/>
    </w:rPr>
  </w:style>
  <w:style w:type="paragraph" w:customStyle="1" w:styleId="022">
    <w:name w:val="02.2 НеверноеУтвержд"/>
    <w:basedOn w:val="06"/>
    <w:rsid w:val="002715C9"/>
    <w:rPr>
      <w:color w:val="FF0000"/>
    </w:rPr>
  </w:style>
  <w:style w:type="paragraph" w:customStyle="1" w:styleId="04">
    <w:name w:val="04. ВопрЧисловой"/>
    <w:basedOn w:val="06"/>
    <w:next w:val="061"/>
    <w:rsid w:val="002715C9"/>
  </w:style>
  <w:style w:type="paragraph" w:customStyle="1" w:styleId="00">
    <w:name w:val="00. Описание"/>
    <w:basedOn w:val="06"/>
    <w:autoRedefine/>
    <w:rsid w:val="002715C9"/>
  </w:style>
  <w:style w:type="paragraph" w:customStyle="1" w:styleId="07">
    <w:name w:val="07. ВопрЭссе"/>
    <w:basedOn w:val="08"/>
    <w:rsid w:val="00154C64"/>
    <w:rPr>
      <w:color w:val="800080"/>
    </w:rPr>
  </w:style>
  <w:style w:type="paragraph" w:customStyle="1" w:styleId="01">
    <w:name w:val="01. Категория"/>
    <w:rsid w:val="002917E3"/>
    <w:pPr>
      <w:keepNext/>
      <w:shd w:val="clear" w:color="auto" w:fill="FF9900"/>
      <w:spacing w:before="480"/>
      <w:jc w:val="center"/>
    </w:pPr>
    <w:rPr>
      <w:rFonts w:ascii="Arial" w:hAnsi="Arial"/>
      <w:sz w:val="28"/>
      <w:szCs w:val="28"/>
      <w:lang w:val="ru-RU" w:eastAsia="en-US"/>
    </w:rPr>
  </w:style>
  <w:style w:type="character" w:customStyle="1" w:styleId="10">
    <w:name w:val="Заголовок 1 Знак"/>
    <w:link w:val="1"/>
    <w:rsid w:val="001C1B0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a3">
    <w:name w:val="Balloon Text"/>
    <w:basedOn w:val="a"/>
    <w:link w:val="a4"/>
    <w:rsid w:val="002945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94516"/>
    <w:rPr>
      <w:rFonts w:ascii="Tahoma" w:hAnsi="Tahoma" w:cs="Tahoma"/>
      <w:sz w:val="16"/>
      <w:szCs w:val="16"/>
      <w:lang w:val="en-US" w:eastAsia="en-US"/>
    </w:rPr>
  </w:style>
  <w:style w:type="character" w:customStyle="1" w:styleId="060">
    <w:name w:val="06. ВопрМножВыбор Знак"/>
    <w:link w:val="06"/>
    <w:rsid w:val="008771DD"/>
    <w:rPr>
      <w:rFonts w:ascii="Arial" w:hAnsi="Arial"/>
      <w:sz w:val="24"/>
      <w:szCs w:val="24"/>
      <w:lang w:val="ru-RU" w:eastAsia="en-US"/>
    </w:rPr>
  </w:style>
  <w:style w:type="character" w:customStyle="1" w:styleId="0620">
    <w:name w:val="06.2 НеверныйОтвет Знак"/>
    <w:link w:val="062"/>
    <w:rsid w:val="008771DD"/>
    <w:rPr>
      <w:rFonts w:ascii="Verdana" w:hAnsi="Verdana"/>
      <w:color w:val="FF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GIFT%20and%20XML%20for%20Moodle%20with%20Image%20(v%203.5.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67F6-03E6-4A9E-8237-698CA6BE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and XML for Moodle with Image (v 3.5.1)</Template>
  <TotalTime>1325</TotalTime>
  <Pages>25</Pages>
  <Words>5344</Words>
  <Characters>30466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GIFT and XML</vt:lpstr>
    </vt:vector>
  </TitlesOfParts>
  <Company>СТИ НИЯУ МИФИ</Company>
  <LinksUpToDate>false</LinksUpToDate>
  <CharactersWithSpaces>35739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GIFT and XML</dc:title>
  <dc:creator>ПРОЕКТОР</dc:creator>
  <cp:lastModifiedBy>Windows User</cp:lastModifiedBy>
  <cp:revision>38</cp:revision>
  <cp:lastPrinted>1900-12-31T22:00:00Z</cp:lastPrinted>
  <dcterms:created xsi:type="dcterms:W3CDTF">2019-11-30T15:02:00Z</dcterms:created>
  <dcterms:modified xsi:type="dcterms:W3CDTF">2020-05-23T08:22:00Z</dcterms:modified>
</cp:coreProperties>
</file>